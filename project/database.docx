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92999" w14:textId="537DB723" w:rsidR="00927FB5" w:rsidRDefault="00927FB5" w:rsidP="00927FB5">
      <w:pPr>
        <w:pStyle w:val="ContactInfo"/>
        <w:ind w:left="0"/>
      </w:pPr>
    </w:p>
    <w:p w14:paraId="2AFAC6B5" w14:textId="71A5D4A2" w:rsidR="00927FB5" w:rsidRDefault="00927FB5" w:rsidP="00927FB5">
      <w:pPr>
        <w:pStyle w:val="ContactInfo"/>
        <w:ind w:left="0"/>
      </w:pPr>
    </w:p>
    <w:p w14:paraId="22C24700" w14:textId="139DC96F" w:rsidR="00035D2F" w:rsidRPr="00E35EB8" w:rsidRDefault="00927FB5" w:rsidP="007F5255">
      <w:pPr>
        <w:pStyle w:val="Title"/>
        <w:spacing w:before="0" w:after="0"/>
        <w:ind w:left="0"/>
        <w:rPr>
          <w:rFonts w:asciiTheme="minorHAnsi" w:hAnsiTheme="minorHAnsi" w:cstheme="minorHAnsi"/>
          <w:color w:val="B53D68" w:themeColor="accent1"/>
        </w:rPr>
      </w:pPr>
      <w:r w:rsidRPr="00E35EB8">
        <w:rPr>
          <w:rFonts w:asciiTheme="minorHAnsi" w:hAnsiTheme="minorHAnsi" w:cstheme="minorHAnsi"/>
          <w:color w:val="B53D68" w:themeColor="accent1"/>
        </w:rPr>
        <w:t xml:space="preserve">Use Case </w:t>
      </w:r>
      <w:r w:rsidR="00E80D2A" w:rsidRPr="00E35EB8">
        <w:rPr>
          <w:rFonts w:asciiTheme="minorHAnsi" w:hAnsiTheme="minorHAnsi" w:cstheme="minorHAnsi"/>
          <w:color w:val="B53D68" w:themeColor="accent1"/>
        </w:rPr>
        <w:t xml:space="preserve">Name: </w:t>
      </w:r>
      <w:r w:rsidR="009311B1">
        <w:rPr>
          <w:rFonts w:asciiTheme="minorHAnsi" w:hAnsiTheme="minorHAnsi" w:cstheme="minorHAnsi"/>
          <w:color w:val="B53D68" w:themeColor="accent1"/>
        </w:rPr>
        <w:t>Database</w:t>
      </w:r>
    </w:p>
    <w:p w14:paraId="2A993866" w14:textId="77777777" w:rsidR="00035D2F" w:rsidRDefault="00927FB5" w:rsidP="00035D2F">
      <w:pPr>
        <w:pStyle w:val="Heading1"/>
      </w:pPr>
      <w:r w:rsidRPr="00035D2F">
        <w:t>Description:</w:t>
      </w:r>
    </w:p>
    <w:p w14:paraId="5A3DDC66" w14:textId="38600155" w:rsidR="002D6D73" w:rsidRDefault="00E80D2A" w:rsidP="00035D2F">
      <w:r w:rsidRPr="00035D2F">
        <w:t xml:space="preserve">This use case begins when the user or admin enters values in any other classes. When they enter </w:t>
      </w:r>
      <w:r w:rsidR="00035D2F" w:rsidRPr="00035D2F">
        <w:t>values,</w:t>
      </w:r>
      <w:r w:rsidRPr="00035D2F">
        <w:t xml:space="preserve"> these get stored in arrays that are initialized in </w:t>
      </w:r>
      <w:r w:rsidR="009311B1">
        <w:t>Database</w:t>
      </w:r>
      <w:r w:rsidRPr="00035D2F">
        <w:t xml:space="preserve"> </w:t>
      </w:r>
      <w:r w:rsidR="00035D2F" w:rsidRPr="00035D2F">
        <w:t>class. When the user enter username, password, name, phone no., they are stored in their respective arrays and with their iteration number.</w:t>
      </w:r>
      <w:r w:rsidR="000B0DA5">
        <w:t xml:space="preserve"> Admin in between can edit or delete or modify the values.</w:t>
      </w:r>
    </w:p>
    <w:p w14:paraId="21C3CF05" w14:textId="610544A4" w:rsidR="00035D2F" w:rsidRDefault="00035D2F" w:rsidP="00035D2F">
      <w:pPr>
        <w:pStyle w:val="Heading1"/>
      </w:pPr>
      <w:r>
        <w:t>Actors:</w:t>
      </w:r>
    </w:p>
    <w:p w14:paraId="11CB3AC8" w14:textId="3C9ABBE2" w:rsidR="000B0DA5" w:rsidRDefault="00035D2F" w:rsidP="000B0DA5">
      <w:pPr>
        <w:pStyle w:val="ListParagraph"/>
        <w:numPr>
          <w:ilvl w:val="0"/>
          <w:numId w:val="16"/>
        </w:numPr>
      </w:pPr>
      <w:r>
        <w:t>Admin</w:t>
      </w:r>
    </w:p>
    <w:p w14:paraId="123D1EC8" w14:textId="0EB6EA9C" w:rsidR="002D6D73" w:rsidRDefault="00035D2F" w:rsidP="000B0DA5">
      <w:pPr>
        <w:pStyle w:val="ListParagraph"/>
        <w:numPr>
          <w:ilvl w:val="0"/>
          <w:numId w:val="16"/>
        </w:numPr>
      </w:pPr>
      <w:r>
        <w:t>User</w:t>
      </w:r>
      <w:r w:rsidR="000B0DA5">
        <w:t>.</w:t>
      </w:r>
    </w:p>
    <w:p w14:paraId="1A53206A" w14:textId="72CC1658" w:rsidR="00F114CC" w:rsidRDefault="00F114CC" w:rsidP="00F114CC">
      <w:pPr>
        <w:pStyle w:val="Heading1"/>
      </w:pPr>
      <w:r>
        <w:t>trigger:</w:t>
      </w:r>
    </w:p>
    <w:p w14:paraId="1A821AFE" w14:textId="4CCF1C42" w:rsidR="00F114CC" w:rsidRDefault="00F114CC" w:rsidP="00F114CC">
      <w:r>
        <w:t xml:space="preserve">When the press </w:t>
      </w:r>
      <w:r w:rsidR="00472FFF">
        <w:t>submit</w:t>
      </w:r>
      <w:r>
        <w:t xml:space="preserve"> or select profile button.</w:t>
      </w:r>
    </w:p>
    <w:p w14:paraId="790644E3" w14:textId="5BAFE994" w:rsidR="009B0674" w:rsidRDefault="000B0DA5" w:rsidP="000B0DA5">
      <w:pPr>
        <w:pStyle w:val="Heading1"/>
      </w:pPr>
      <w:r>
        <w:t>preconditions:</w:t>
      </w:r>
    </w:p>
    <w:p w14:paraId="06A0BED1" w14:textId="609BFF3B" w:rsidR="000B0DA5" w:rsidRDefault="000B0DA5" w:rsidP="000B0DA5">
      <w:r>
        <w:t>The values are already typed and about to press submit by Admin or User.</w:t>
      </w:r>
    </w:p>
    <w:p w14:paraId="5B9B6F78" w14:textId="35E667FF" w:rsidR="000B0DA5" w:rsidRDefault="00F114CC" w:rsidP="00F114CC">
      <w:pPr>
        <w:pStyle w:val="Heading1"/>
      </w:pPr>
      <w:r>
        <w:t xml:space="preserve">basic </w:t>
      </w:r>
      <w:r w:rsidR="00CA4DFF">
        <w:t xml:space="preserve">FLOW </w:t>
      </w:r>
      <w:r w:rsidR="007E77CA">
        <w:t>:</w:t>
      </w:r>
    </w:p>
    <w:p w14:paraId="4997B49D" w14:textId="1EED5886" w:rsidR="007E77CA" w:rsidRDefault="00CA4DFF" w:rsidP="007E77CA">
      <w:pPr>
        <w:pStyle w:val="ListParagraph"/>
        <w:numPr>
          <w:ilvl w:val="0"/>
          <w:numId w:val="18"/>
        </w:numPr>
      </w:pPr>
      <w:r>
        <w:t xml:space="preserve">When the user or admin enters values </w:t>
      </w:r>
      <w:r w:rsidR="007E77CA">
        <w:t xml:space="preserve">the </w:t>
      </w:r>
      <w:r w:rsidR="009311B1">
        <w:t>Database</w:t>
      </w:r>
      <w:r w:rsidR="007E77CA">
        <w:t xml:space="preserve"> class obj.respective function is called.</w:t>
      </w:r>
    </w:p>
    <w:p w14:paraId="5D6CB510" w14:textId="001FB7A3" w:rsidR="007E77CA" w:rsidRDefault="007E77CA" w:rsidP="007E77CA">
      <w:pPr>
        <w:pStyle w:val="ListParagraph"/>
        <w:numPr>
          <w:ilvl w:val="0"/>
          <w:numId w:val="18"/>
        </w:numPr>
      </w:pPr>
      <w:r>
        <w:t xml:space="preserve">When the value reaches </w:t>
      </w:r>
      <w:r w:rsidR="009311B1">
        <w:t>Database</w:t>
      </w:r>
      <w:r>
        <w:t xml:space="preserve"> class to respective function and it gets stored in the respective iteration of array.</w:t>
      </w:r>
    </w:p>
    <w:p w14:paraId="58CCB52A" w14:textId="03F8C2EA" w:rsidR="007E77CA" w:rsidRDefault="007E77CA" w:rsidP="007E77CA">
      <w:pPr>
        <w:pStyle w:val="ListParagraph"/>
        <w:numPr>
          <w:ilvl w:val="0"/>
          <w:numId w:val="18"/>
        </w:numPr>
      </w:pPr>
      <w:r>
        <w:t xml:space="preserve">When the bill or profile is opened the </w:t>
      </w:r>
      <w:r w:rsidR="009311B1">
        <w:t>Database</w:t>
      </w:r>
      <w:r>
        <w:t xml:space="preserve"> functions will be called to access the values.</w:t>
      </w:r>
    </w:p>
    <w:p w14:paraId="150F6863" w14:textId="61706E77" w:rsidR="007E77CA" w:rsidRDefault="007E77CA" w:rsidP="007E77CA">
      <w:pPr>
        <w:pStyle w:val="ListParagraph"/>
        <w:numPr>
          <w:ilvl w:val="0"/>
          <w:numId w:val="18"/>
        </w:numPr>
      </w:pPr>
      <w:r>
        <w:t>The values will be view as an interface in other classes.</w:t>
      </w:r>
    </w:p>
    <w:p w14:paraId="314AA658" w14:textId="6E1BFE82" w:rsidR="007E77CA" w:rsidRDefault="007E77CA" w:rsidP="007E77CA">
      <w:pPr>
        <w:pStyle w:val="Heading1"/>
      </w:pPr>
      <w:r>
        <w:t>Alternates:</w:t>
      </w:r>
    </w:p>
    <w:p w14:paraId="00592630" w14:textId="7F72C8A7" w:rsidR="007E77CA" w:rsidRDefault="007E77CA" w:rsidP="007E77CA">
      <w:r>
        <w:t>NO</w:t>
      </w:r>
    </w:p>
    <w:p w14:paraId="7188AFEB" w14:textId="23D1B0F3" w:rsidR="00E35EB8" w:rsidRDefault="00E35EB8" w:rsidP="007E77CA"/>
    <w:p w14:paraId="3E7E2761" w14:textId="77777777" w:rsidR="00E35EB8" w:rsidRDefault="00E35EB8" w:rsidP="007E77CA"/>
    <w:p w14:paraId="7511C45C" w14:textId="71808A5B" w:rsidR="007E77CA" w:rsidRDefault="007E77CA" w:rsidP="007E77CA">
      <w:pPr>
        <w:pStyle w:val="Heading1"/>
      </w:pPr>
      <w:r>
        <w:lastRenderedPageBreak/>
        <w:t>Exceptions:</w:t>
      </w:r>
    </w:p>
    <w:p w14:paraId="6B48CAE1" w14:textId="679A02F8" w:rsidR="007E77CA" w:rsidRDefault="007E77CA" w:rsidP="007E77CA">
      <w:r>
        <w:t xml:space="preserve">When there is a buffer time error or the server connection </w:t>
      </w:r>
      <w:r w:rsidR="00E35EB8">
        <w:t>might get lost or the input is other than the required.</w:t>
      </w:r>
    </w:p>
    <w:p w14:paraId="1AA11251" w14:textId="438F2998" w:rsidR="00E35EB8" w:rsidRDefault="00E35EB8" w:rsidP="00E35EB8">
      <w:pPr>
        <w:pStyle w:val="Heading1"/>
      </w:pPr>
      <w:r>
        <w:t>postconditions:</w:t>
      </w:r>
    </w:p>
    <w:p w14:paraId="663B7F63" w14:textId="044BD55D" w:rsidR="00E35EB8" w:rsidRDefault="00E35EB8" w:rsidP="00E35EB8">
      <w:r>
        <w:t>The values are stored in the respective arrays.</w:t>
      </w:r>
    </w:p>
    <w:p w14:paraId="6C44FD5D" w14:textId="189E4F10" w:rsidR="00E35EB8" w:rsidRDefault="00E35EB8" w:rsidP="00E35EB8">
      <w:pPr>
        <w:pStyle w:val="Heading1"/>
      </w:pPr>
      <w:r>
        <w:t>Stakeholders:</w:t>
      </w:r>
    </w:p>
    <w:p w14:paraId="0C4BCFE3" w14:textId="2B39C543" w:rsidR="00E35EB8" w:rsidRDefault="00E35EB8" w:rsidP="00E35EB8">
      <w:r>
        <w:t>NIL.</w:t>
      </w:r>
    </w:p>
    <w:sectPr w:rsidR="00E35EB8" w:rsidSect="009B0674">
      <w:footerReference w:type="default" r:id="rId7"/>
      <w:headerReference w:type="first" r:id="rId8"/>
      <w:pgSz w:w="12240" w:h="15840"/>
      <w:pgMar w:top="1440" w:right="3600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1C5FE" w14:textId="77777777" w:rsidR="005466DD" w:rsidRDefault="005466DD">
      <w:pPr>
        <w:spacing w:line="240" w:lineRule="auto"/>
      </w:pPr>
      <w:r>
        <w:separator/>
      </w:r>
    </w:p>
  </w:endnote>
  <w:endnote w:type="continuationSeparator" w:id="0">
    <w:p w14:paraId="3B26BE4F" w14:textId="77777777" w:rsidR="005466DD" w:rsidRDefault="005466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7124121"/>
      <w:docPartObj>
        <w:docPartGallery w:val="Page Numbers (Bottom of Page)"/>
        <w:docPartUnique/>
      </w:docPartObj>
    </w:sdtPr>
    <w:sdtEndPr/>
    <w:sdtContent>
      <w:p w14:paraId="20E02FAC" w14:textId="77777777" w:rsidR="00190922" w:rsidRPr="00190922" w:rsidRDefault="00190922" w:rsidP="00190922">
        <w:pPr>
          <w:pStyle w:val="Footer"/>
        </w:pP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 w:rsidR="007A0A5B">
          <w:rPr>
            <w:noProof/>
          </w:rPr>
          <w:t>1</w:t>
        </w:r>
        <w:r w:rsidRPr="0019092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02995" w14:textId="77777777" w:rsidR="005466DD" w:rsidRDefault="005466DD">
      <w:pPr>
        <w:spacing w:line="240" w:lineRule="auto"/>
      </w:pPr>
      <w:r>
        <w:separator/>
      </w:r>
    </w:p>
  </w:footnote>
  <w:footnote w:type="continuationSeparator" w:id="0">
    <w:p w14:paraId="4F89B05F" w14:textId="77777777" w:rsidR="005466DD" w:rsidRDefault="005466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81A28" w14:textId="77777777" w:rsidR="00430D21" w:rsidRDefault="00430D21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5D1D5F03" wp14:editId="4AD2E762">
          <wp:simplePos x="0" y="0"/>
          <wp:positionH relativeFrom="page">
            <wp:align>left</wp:align>
          </wp:positionH>
          <wp:positionV relativeFrom="page">
            <wp:posOffset>320040</wp:posOffset>
          </wp:positionV>
          <wp:extent cx="5129784" cy="7397496"/>
          <wp:effectExtent l="19050" t="0" r="13970" b="3023235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83" t="20367" r="18423" b="21667"/>
                  <a:stretch/>
                </pic:blipFill>
                <pic:spPr bwMode="auto">
                  <a:xfrm>
                    <a:off x="0" y="0"/>
                    <a:ext cx="5129784" cy="7397496"/>
                  </a:xfrm>
                  <a:prstGeom prst="rect">
                    <a:avLst/>
                  </a:prstGeom>
                  <a:ln>
                    <a:noFill/>
                  </a:ln>
                  <a:effectLst>
                    <a:reflection blurRad="6350" stA="50000" endA="275" endPos="40000" dist="101600" dir="5400000" sy="-100000" algn="bl" rotWithShape="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34ABF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10" w15:restartNumberingAfterBreak="0">
    <w:nsid w:val="172642D0"/>
    <w:multiLevelType w:val="hybridMultilevel"/>
    <w:tmpl w:val="A9A23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ECD1E37"/>
    <w:multiLevelType w:val="hybridMultilevel"/>
    <w:tmpl w:val="CD1E75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6486B3A"/>
    <w:multiLevelType w:val="hybridMultilevel"/>
    <w:tmpl w:val="977E6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1"/>
  </w:num>
  <w:num w:numId="5">
    <w:abstractNumId w:val="13"/>
  </w:num>
  <w:num w:numId="6">
    <w:abstractNumId w:val="15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0"/>
  </w:num>
  <w:num w:numId="17">
    <w:abstractNumId w:val="1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682"/>
    <w:rsid w:val="00016917"/>
    <w:rsid w:val="000228C0"/>
    <w:rsid w:val="00035D2F"/>
    <w:rsid w:val="000B0DA5"/>
    <w:rsid w:val="00122300"/>
    <w:rsid w:val="00142D55"/>
    <w:rsid w:val="00164D64"/>
    <w:rsid w:val="001668E8"/>
    <w:rsid w:val="00190922"/>
    <w:rsid w:val="00192BA9"/>
    <w:rsid w:val="001C30B8"/>
    <w:rsid w:val="001E341A"/>
    <w:rsid w:val="00211E56"/>
    <w:rsid w:val="002D6D73"/>
    <w:rsid w:val="002F1C41"/>
    <w:rsid w:val="00304C7E"/>
    <w:rsid w:val="0031562C"/>
    <w:rsid w:val="003C1E78"/>
    <w:rsid w:val="003D2442"/>
    <w:rsid w:val="003E1CD2"/>
    <w:rsid w:val="00430D21"/>
    <w:rsid w:val="0047082C"/>
    <w:rsid w:val="00472FFF"/>
    <w:rsid w:val="00492067"/>
    <w:rsid w:val="004E77D6"/>
    <w:rsid w:val="00541D83"/>
    <w:rsid w:val="005466DD"/>
    <w:rsid w:val="00566A88"/>
    <w:rsid w:val="005D2074"/>
    <w:rsid w:val="005E320D"/>
    <w:rsid w:val="006876AB"/>
    <w:rsid w:val="006C287D"/>
    <w:rsid w:val="006E4ED3"/>
    <w:rsid w:val="00712D08"/>
    <w:rsid w:val="00717041"/>
    <w:rsid w:val="00776ECC"/>
    <w:rsid w:val="007A0A5B"/>
    <w:rsid w:val="007B00EB"/>
    <w:rsid w:val="007B5BFF"/>
    <w:rsid w:val="007E77CA"/>
    <w:rsid w:val="007F5255"/>
    <w:rsid w:val="00882E6A"/>
    <w:rsid w:val="00927FB5"/>
    <w:rsid w:val="009311B1"/>
    <w:rsid w:val="009466EC"/>
    <w:rsid w:val="00987653"/>
    <w:rsid w:val="009B0674"/>
    <w:rsid w:val="00AA480C"/>
    <w:rsid w:val="00B46725"/>
    <w:rsid w:val="00BF6682"/>
    <w:rsid w:val="00CA4DFF"/>
    <w:rsid w:val="00E35EB8"/>
    <w:rsid w:val="00E80D2A"/>
    <w:rsid w:val="00EF74E1"/>
    <w:rsid w:val="00F114CC"/>
    <w:rsid w:val="00F72A56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585FC8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8E8"/>
  </w:style>
  <w:style w:type="paragraph" w:styleId="Heading1">
    <w:name w:val="heading 1"/>
    <w:basedOn w:val="Normal"/>
    <w:link w:val="Heading1Char"/>
    <w:uiPriority w:val="9"/>
    <w:qFormat/>
    <w:rsid w:val="001668E8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Heading2">
    <w:name w:val="heading 2"/>
    <w:basedOn w:val="Normal"/>
    <w:link w:val="Heading2Char"/>
    <w:uiPriority w:val="9"/>
    <w:unhideWhenUsed/>
    <w:qFormat/>
    <w:rsid w:val="001668E8"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00" w:after="200" w:line="240" w:lineRule="auto"/>
      <w:contextualSpacing/>
      <w:outlineLvl w:val="1"/>
    </w:pPr>
    <w:rPr>
      <w:caps/>
    </w:rPr>
  </w:style>
  <w:style w:type="paragraph" w:styleId="Heading3">
    <w:name w:val="heading 3"/>
    <w:basedOn w:val="Normal"/>
    <w:link w:val="Heading3Char"/>
    <w:uiPriority w:val="9"/>
    <w:unhideWhenUsed/>
    <w:qFormat/>
    <w:rsid w:val="001668E8"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00" w:after="60" w:line="240" w:lineRule="auto"/>
      <w:contextualSpacing/>
      <w:outlineLvl w:val="2"/>
    </w:pPr>
    <w:rPr>
      <w:caps/>
      <w:color w:val="5A1E34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7FB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872D4D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88"/>
  </w:style>
  <w:style w:type="paragraph" w:styleId="Footer">
    <w:name w:val="footer"/>
    <w:basedOn w:val="Normal"/>
    <w:link w:val="FooterChar"/>
    <w:uiPriority w:val="99"/>
    <w:unhideWhenUsed/>
    <w:rsid w:val="00492067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492067"/>
    <w:rPr>
      <w:b/>
      <w:color w:val="FFFFFF" w:themeColor="background1"/>
      <w:sz w:val="28"/>
      <w:shd w:val="clear" w:color="auto" w:fill="946204" w:themeFill="accent4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B53D6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68E8"/>
    <w:rPr>
      <w:caps/>
      <w:shd w:val="clear" w:color="auto" w:fill="F1D7E0" w:themeFill="accent2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05050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1668E8"/>
    <w:rPr>
      <w:caps/>
      <w:color w:val="5A1E3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05050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qFormat/>
    <w:rsid w:val="001C30B8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E4AEC1" w:themeColor="accent1" w:themeTint="66"/>
        <w:left w:val="single" w:sz="4" w:space="0" w:color="E4AEC1" w:themeColor="accent1" w:themeTint="66"/>
        <w:bottom w:val="single" w:sz="4" w:space="0" w:color="E4AEC1" w:themeColor="accent1" w:themeTint="66"/>
        <w:right w:val="single" w:sz="4" w:space="0" w:color="E4AEC1" w:themeColor="accent1" w:themeTint="66"/>
        <w:insideH w:val="single" w:sz="4" w:space="0" w:color="E4AEC1" w:themeColor="accent1" w:themeTint="66"/>
        <w:insideV w:val="single" w:sz="4" w:space="0" w:color="E4AEC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686A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86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D686A3" w:themeColor="accent1" w:themeTint="99"/>
        <w:left w:val="single" w:sz="4" w:space="0" w:color="D686A3" w:themeColor="accent1" w:themeTint="99"/>
        <w:bottom w:val="single" w:sz="4" w:space="0" w:color="D686A3" w:themeColor="accent1" w:themeTint="99"/>
        <w:right w:val="single" w:sz="4" w:space="0" w:color="D686A3" w:themeColor="accent1" w:themeTint="99"/>
        <w:insideH w:val="single" w:sz="4" w:space="0" w:color="D686A3" w:themeColor="accent1" w:themeTint="99"/>
        <w:insideV w:val="single" w:sz="4" w:space="0" w:color="D686A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3D68" w:themeColor="accent1"/>
          <w:left w:val="single" w:sz="4" w:space="0" w:color="B53D68" w:themeColor="accent1"/>
          <w:bottom w:val="single" w:sz="4" w:space="0" w:color="B53D68" w:themeColor="accent1"/>
          <w:right w:val="single" w:sz="4" w:space="0" w:color="B53D68" w:themeColor="accent1"/>
          <w:insideH w:val="nil"/>
          <w:insideV w:val="nil"/>
        </w:tcBorders>
        <w:shd w:val="clear" w:color="auto" w:fill="B53D68" w:themeFill="accent1"/>
      </w:tcPr>
    </w:tblStylePr>
    <w:tblStylePr w:type="lastRow">
      <w:rPr>
        <w:b/>
        <w:bCs/>
      </w:rPr>
      <w:tblPr/>
      <w:tcPr>
        <w:tcBorders>
          <w:top w:val="double" w:sz="4" w:space="0" w:color="B5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6E0" w:themeFill="accent1" w:themeFillTint="33"/>
      </w:tcPr>
    </w:tblStylePr>
    <w:tblStylePr w:type="band1Horz">
      <w:tblPr/>
      <w:tcPr>
        <w:shd w:val="clear" w:color="auto" w:fill="F1D6E0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CBA8A" w:themeColor="accent5" w:themeTint="99"/>
        <w:left w:val="single" w:sz="4" w:space="0" w:color="FCBA8A" w:themeColor="accent5" w:themeTint="99"/>
        <w:bottom w:val="single" w:sz="4" w:space="0" w:color="FCBA8A" w:themeColor="accent5" w:themeTint="99"/>
        <w:right w:val="single" w:sz="4" w:space="0" w:color="FCBA8A" w:themeColor="accent5" w:themeTint="99"/>
        <w:insideH w:val="single" w:sz="4" w:space="0" w:color="FCBA8A" w:themeColor="accent5" w:themeTint="99"/>
        <w:insideV w:val="single" w:sz="4" w:space="0" w:color="FCBA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7D8" w:themeFill="accent5" w:themeFillTint="33"/>
      </w:tcPr>
    </w:tblStylePr>
    <w:tblStylePr w:type="band1Horz">
      <w:tblPr/>
      <w:tcPr>
        <w:shd w:val="clear" w:color="auto" w:fill="FEE7D8" w:themeFill="accent5" w:themeFillTint="33"/>
      </w:tcPr>
    </w:tblStylePr>
    <w:tblStylePr w:type="neCell">
      <w:tblPr/>
      <w:tcPr>
        <w:tcBorders>
          <w:bottom w:val="single" w:sz="4" w:space="0" w:color="FCBA8A" w:themeColor="accent5" w:themeTint="99"/>
        </w:tcBorders>
      </w:tcPr>
    </w:tblStylePr>
    <w:tblStylePr w:type="nwCell">
      <w:tblPr/>
      <w:tcPr>
        <w:tcBorders>
          <w:bottom w:val="single" w:sz="4" w:space="0" w:color="FCBA8A" w:themeColor="accent5" w:themeTint="99"/>
        </w:tcBorders>
      </w:tcPr>
    </w:tblStylePr>
    <w:tblStylePr w:type="seCell">
      <w:tblPr/>
      <w:tcPr>
        <w:tcBorders>
          <w:top w:val="single" w:sz="4" w:space="0" w:color="FCBA8A" w:themeColor="accent5" w:themeTint="99"/>
        </w:tcBorders>
      </w:tcPr>
    </w:tblStylePr>
    <w:tblStylePr w:type="swCell">
      <w:tblPr/>
      <w:tcPr>
        <w:tcBorders>
          <w:top w:val="single" w:sz="4" w:space="0" w:color="FCBA8A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D38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D38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F72A56"/>
    <w:rPr>
      <w:color w:val="5A1E34" w:themeColor="accent1" w:themeShade="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27FB5"/>
    <w:rPr>
      <w:rFonts w:asciiTheme="majorHAnsi" w:eastAsiaTheme="majorEastAsia" w:hAnsiTheme="majorHAnsi" w:cstheme="majorBidi"/>
      <w:i/>
      <w:iCs/>
      <w:color w:val="872D4D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0B0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kth\AppData\Roaming\Microsoft\Templates\Student%20report.dotx" TargetMode="External"/></Relationship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</Template>
  <TotalTime>0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2021-11-28T03:13:00Z</dcterms:created>
  <dcterms:modified xsi:type="dcterms:W3CDTF">2021-11-28T15:52:00Z</dcterms:modified>
  <cp:contentStatus/>
</cp:coreProperties>
</file>