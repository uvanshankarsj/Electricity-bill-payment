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4700" w14:textId="78F206F7" w:rsidR="00035D2F" w:rsidRPr="00E35EB8" w:rsidRDefault="00927FB5" w:rsidP="004B1501">
      <w:pPr>
        <w:pStyle w:val="Title"/>
        <w:spacing w:before="0" w:after="0"/>
        <w:ind w:left="0"/>
        <w:rPr>
          <w:rFonts w:asciiTheme="minorHAnsi" w:hAnsiTheme="minorHAnsi" w:cstheme="minorHAnsi"/>
          <w:color w:val="B53D68" w:themeColor="accent1"/>
        </w:rPr>
      </w:pPr>
      <w:r w:rsidRPr="00E35EB8">
        <w:rPr>
          <w:rFonts w:asciiTheme="minorHAnsi" w:hAnsiTheme="minorHAnsi" w:cstheme="minorHAnsi"/>
          <w:color w:val="B53D68" w:themeColor="accent1"/>
        </w:rPr>
        <w:t xml:space="preserve">Use Case </w:t>
      </w:r>
      <w:r w:rsidR="00E80D2A" w:rsidRPr="00E35EB8">
        <w:rPr>
          <w:rFonts w:asciiTheme="minorHAnsi" w:hAnsiTheme="minorHAnsi" w:cstheme="minorHAnsi"/>
          <w:color w:val="B53D68" w:themeColor="accent1"/>
        </w:rPr>
        <w:t xml:space="preserve">Name: </w:t>
      </w:r>
      <w:r w:rsidR="00791445">
        <w:rPr>
          <w:rFonts w:asciiTheme="minorHAnsi" w:hAnsiTheme="minorHAnsi" w:cstheme="minorHAnsi"/>
          <w:color w:val="B53D68" w:themeColor="accent1"/>
        </w:rPr>
        <w:t>Bill</w:t>
      </w:r>
    </w:p>
    <w:p w14:paraId="2A993866" w14:textId="77777777" w:rsidR="00035D2F" w:rsidRDefault="00927FB5" w:rsidP="00035D2F">
      <w:pPr>
        <w:pStyle w:val="Heading1"/>
      </w:pPr>
      <w:r w:rsidRPr="00035D2F">
        <w:t>Description:</w:t>
      </w:r>
    </w:p>
    <w:p w14:paraId="5A3DDC66" w14:textId="582AFEE7" w:rsidR="002D6D73" w:rsidRDefault="00E80D2A" w:rsidP="00035D2F">
      <w:r w:rsidRPr="00035D2F">
        <w:t xml:space="preserve">This use case begins when the user </w:t>
      </w:r>
      <w:r w:rsidR="002E4C37">
        <w:t>when they click the bill button</w:t>
      </w:r>
      <w:r w:rsidRPr="00035D2F">
        <w:t xml:space="preserve">. When they </w:t>
      </w:r>
      <w:r w:rsidR="002E4C37">
        <w:t xml:space="preserve">click the </w:t>
      </w:r>
      <w:r w:rsidR="00527A04">
        <w:t>button,</w:t>
      </w:r>
      <w:r w:rsidR="00A25D72">
        <w:t xml:space="preserve"> the values enter by admin which is stored in </w:t>
      </w:r>
      <w:r w:rsidR="00DD6158">
        <w:t>Database</w:t>
      </w:r>
      <w:r w:rsidR="00A25D72">
        <w:t xml:space="preserve"> class is accessed and given as output in</w:t>
      </w:r>
      <w:r w:rsidR="00F656C6">
        <w:t xml:space="preserve"> bill clas</w:t>
      </w:r>
      <w:r w:rsidR="00527A04">
        <w:t>s.</w:t>
      </w:r>
    </w:p>
    <w:p w14:paraId="21C3CF05" w14:textId="610544A4" w:rsidR="00035D2F" w:rsidRDefault="00035D2F" w:rsidP="00035D2F">
      <w:pPr>
        <w:pStyle w:val="Heading1"/>
      </w:pPr>
      <w:r>
        <w:t>Actors:</w:t>
      </w:r>
    </w:p>
    <w:p w14:paraId="11CB3AC8" w14:textId="3C9ABBE2" w:rsidR="000B0DA5" w:rsidRDefault="00035D2F" w:rsidP="000B0DA5">
      <w:pPr>
        <w:pStyle w:val="ListParagraph"/>
        <w:numPr>
          <w:ilvl w:val="0"/>
          <w:numId w:val="16"/>
        </w:numPr>
      </w:pPr>
      <w:r>
        <w:t>Admin</w:t>
      </w:r>
    </w:p>
    <w:p w14:paraId="123D1EC8" w14:textId="0EB6EA9C" w:rsidR="002D6D73" w:rsidRDefault="00035D2F" w:rsidP="000B0DA5">
      <w:pPr>
        <w:pStyle w:val="ListParagraph"/>
        <w:numPr>
          <w:ilvl w:val="0"/>
          <w:numId w:val="16"/>
        </w:numPr>
      </w:pPr>
      <w:r>
        <w:t>User</w:t>
      </w:r>
      <w:r w:rsidR="000B0DA5">
        <w:t>.</w:t>
      </w:r>
    </w:p>
    <w:p w14:paraId="1A53206A" w14:textId="72CC1658" w:rsidR="00F114CC" w:rsidRDefault="00F114CC" w:rsidP="00F114CC">
      <w:pPr>
        <w:pStyle w:val="Heading1"/>
      </w:pPr>
      <w:r>
        <w:t>trigger:</w:t>
      </w:r>
    </w:p>
    <w:p w14:paraId="1A821AFE" w14:textId="7CB1D959" w:rsidR="00F114CC" w:rsidRDefault="00F114CC" w:rsidP="00F114CC">
      <w:r>
        <w:t>When the</w:t>
      </w:r>
      <w:r w:rsidR="00F656C6">
        <w:t>y</w:t>
      </w:r>
      <w:r>
        <w:t xml:space="preserve"> press </w:t>
      </w:r>
      <w:r w:rsidR="00F656C6">
        <w:t>bill</w:t>
      </w:r>
      <w:r>
        <w:t xml:space="preserve"> button.</w:t>
      </w:r>
    </w:p>
    <w:p w14:paraId="790644E3" w14:textId="5BAFE994" w:rsidR="009B0674" w:rsidRDefault="000B0DA5" w:rsidP="000B0DA5">
      <w:pPr>
        <w:pStyle w:val="Heading1"/>
      </w:pPr>
      <w:r>
        <w:t>preconditions:</w:t>
      </w:r>
    </w:p>
    <w:p w14:paraId="06A0BED1" w14:textId="5227E21A" w:rsidR="000B0DA5" w:rsidRDefault="00F656C6" w:rsidP="000B0DA5">
      <w:r>
        <w:t xml:space="preserve">The admin and user had already created </w:t>
      </w:r>
      <w:proofErr w:type="spellStart"/>
      <w:proofErr w:type="gramStart"/>
      <w:r>
        <w:t>a</w:t>
      </w:r>
      <w:proofErr w:type="spellEnd"/>
      <w:proofErr w:type="gramEnd"/>
      <w:r>
        <w:t xml:space="preserve"> account</w:t>
      </w:r>
      <w:r w:rsidR="000B0DA5">
        <w:t>.</w:t>
      </w:r>
    </w:p>
    <w:p w14:paraId="5B9B6F78" w14:textId="7BB8C7D6" w:rsidR="000B0DA5" w:rsidRDefault="00F114CC" w:rsidP="00F114CC">
      <w:pPr>
        <w:pStyle w:val="Heading1"/>
      </w:pPr>
      <w:r>
        <w:t xml:space="preserve">basic </w:t>
      </w:r>
      <w:r w:rsidR="00F656C6">
        <w:t>FLOW:</w:t>
      </w:r>
    </w:p>
    <w:p w14:paraId="087BF463" w14:textId="28B28B4F" w:rsidR="00F656C6" w:rsidRDefault="00F656C6" w:rsidP="00F656C6">
      <w:pPr>
        <w:pStyle w:val="ListParagraph"/>
        <w:numPr>
          <w:ilvl w:val="0"/>
          <w:numId w:val="19"/>
        </w:numPr>
      </w:pPr>
      <w:r>
        <w:t xml:space="preserve">When the </w:t>
      </w:r>
      <w:r w:rsidR="00527A04">
        <w:t>admin press bill button and types the user account no and selects modify.</w:t>
      </w:r>
    </w:p>
    <w:p w14:paraId="649716E3" w14:textId="16C33BC3" w:rsidR="00527A04" w:rsidRDefault="00527A04" w:rsidP="00F656C6">
      <w:pPr>
        <w:pStyle w:val="ListParagraph"/>
        <w:numPr>
          <w:ilvl w:val="0"/>
          <w:numId w:val="19"/>
        </w:numPr>
      </w:pPr>
      <w:r>
        <w:t>The admin enters values and selects confirm</w:t>
      </w:r>
    </w:p>
    <w:p w14:paraId="5AD857A5" w14:textId="02817452" w:rsidR="00527A04" w:rsidRDefault="00527A04" w:rsidP="00F656C6">
      <w:pPr>
        <w:pStyle w:val="ListParagraph"/>
        <w:numPr>
          <w:ilvl w:val="0"/>
          <w:numId w:val="19"/>
        </w:numPr>
      </w:pPr>
      <w:r>
        <w:t xml:space="preserve">The values are stored in </w:t>
      </w:r>
      <w:r w:rsidR="00DD6158">
        <w:t>Database</w:t>
      </w:r>
      <w:r>
        <w:t xml:space="preserve"> class.</w:t>
      </w:r>
    </w:p>
    <w:p w14:paraId="576DF07B" w14:textId="4117A753" w:rsidR="00527A04" w:rsidRDefault="00527A04" w:rsidP="00F656C6">
      <w:pPr>
        <w:pStyle w:val="ListParagraph"/>
        <w:numPr>
          <w:ilvl w:val="0"/>
          <w:numId w:val="19"/>
        </w:numPr>
      </w:pPr>
      <w:r>
        <w:t xml:space="preserve">The user selects the bill button in the profile and the values are </w:t>
      </w:r>
      <w:r w:rsidR="00B1493D">
        <w:t xml:space="preserve">being accessed from </w:t>
      </w:r>
      <w:r w:rsidR="00DD6158">
        <w:t>Database</w:t>
      </w:r>
      <w:r w:rsidR="00B1493D">
        <w:t xml:space="preserve"> class.</w:t>
      </w:r>
    </w:p>
    <w:p w14:paraId="03E728E5" w14:textId="26FE8C10" w:rsidR="00B1493D" w:rsidRDefault="00B1493D" w:rsidP="00F656C6">
      <w:pPr>
        <w:pStyle w:val="ListParagraph"/>
        <w:numPr>
          <w:ilvl w:val="0"/>
          <w:numId w:val="19"/>
        </w:numPr>
      </w:pPr>
      <w:r>
        <w:t>The values are viewed in the bill class as output and after they select payment it goes to payment class.</w:t>
      </w:r>
    </w:p>
    <w:p w14:paraId="314AA658" w14:textId="0E91BFE9" w:rsidR="007E77CA" w:rsidRDefault="007E77CA" w:rsidP="007E77CA">
      <w:pPr>
        <w:pStyle w:val="Heading1"/>
      </w:pPr>
      <w:r>
        <w:t>Alternates:</w:t>
      </w:r>
    </w:p>
    <w:p w14:paraId="00592630" w14:textId="7F72C8A7" w:rsidR="007E77CA" w:rsidRDefault="007E77CA" w:rsidP="007E77CA">
      <w:r>
        <w:t>NO</w:t>
      </w:r>
    </w:p>
    <w:p w14:paraId="7188AFEB" w14:textId="23D1B0F3" w:rsidR="00E35EB8" w:rsidRDefault="00E35EB8" w:rsidP="007E77CA"/>
    <w:p w14:paraId="3E7E2761" w14:textId="77777777" w:rsidR="00E35EB8" w:rsidRDefault="00E35EB8" w:rsidP="007E77CA"/>
    <w:p w14:paraId="7511C45C" w14:textId="71808A5B" w:rsidR="007E77CA" w:rsidRDefault="007E77CA" w:rsidP="007E77CA">
      <w:pPr>
        <w:pStyle w:val="Heading1"/>
      </w:pPr>
      <w:r>
        <w:lastRenderedPageBreak/>
        <w:t>Exceptions:</w:t>
      </w:r>
    </w:p>
    <w:p w14:paraId="6B48CAE1" w14:textId="679A02F8" w:rsidR="007E77CA" w:rsidRDefault="007E77CA" w:rsidP="007E77CA">
      <w:r>
        <w:t xml:space="preserve">When there is a buffer time error or the server connection </w:t>
      </w:r>
      <w:r w:rsidR="00E35EB8">
        <w:t>might get lost or the input is other than the required.</w:t>
      </w:r>
    </w:p>
    <w:p w14:paraId="1AA11251" w14:textId="438F2998" w:rsidR="00E35EB8" w:rsidRDefault="00E35EB8" w:rsidP="00E35EB8">
      <w:pPr>
        <w:pStyle w:val="Heading1"/>
      </w:pPr>
      <w:r>
        <w:t>postconditions:</w:t>
      </w:r>
    </w:p>
    <w:p w14:paraId="663B7F63" w14:textId="044BD55D" w:rsidR="00E35EB8" w:rsidRDefault="00E35EB8" w:rsidP="00E35EB8">
      <w:r>
        <w:t>The values are stored in the respective arrays.</w:t>
      </w:r>
    </w:p>
    <w:p w14:paraId="6C44FD5D" w14:textId="189E4F10" w:rsidR="00E35EB8" w:rsidRDefault="00E35EB8" w:rsidP="00E35EB8">
      <w:pPr>
        <w:pStyle w:val="Heading1"/>
      </w:pPr>
      <w:r>
        <w:t>Stakeholders:</w:t>
      </w:r>
    </w:p>
    <w:p w14:paraId="0C4BCFE3" w14:textId="2B39C543" w:rsidR="00E35EB8" w:rsidRDefault="00E35EB8" w:rsidP="00E35EB8">
      <w:r>
        <w:t>NIL.</w:t>
      </w:r>
    </w:p>
    <w:sectPr w:rsidR="00E35EB8" w:rsidSect="009B0674">
      <w:footerReference w:type="default" r:id="rId7"/>
      <w:headerReference w:type="first" r:id="rId8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A33EA" w14:textId="77777777" w:rsidR="00B612EA" w:rsidRDefault="00B612EA">
      <w:pPr>
        <w:spacing w:line="240" w:lineRule="auto"/>
      </w:pPr>
      <w:r>
        <w:separator/>
      </w:r>
    </w:p>
  </w:endnote>
  <w:endnote w:type="continuationSeparator" w:id="0">
    <w:p w14:paraId="6C40C4FB" w14:textId="77777777" w:rsidR="00B612EA" w:rsidRDefault="00B61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124121"/>
      <w:docPartObj>
        <w:docPartGallery w:val="Page Numbers (Bottom of Page)"/>
        <w:docPartUnique/>
      </w:docPartObj>
    </w:sdtPr>
    <w:sdtEndPr/>
    <w:sdtContent>
      <w:p w14:paraId="20E02FAC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07D78" w14:textId="77777777" w:rsidR="00B612EA" w:rsidRDefault="00B612EA">
      <w:pPr>
        <w:spacing w:line="240" w:lineRule="auto"/>
      </w:pPr>
      <w:r>
        <w:separator/>
      </w:r>
    </w:p>
  </w:footnote>
  <w:footnote w:type="continuationSeparator" w:id="0">
    <w:p w14:paraId="68432063" w14:textId="77777777" w:rsidR="00B612EA" w:rsidRDefault="00B612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1A28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5D1D5F03" wp14:editId="4AD2E762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4AB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0A4361DF"/>
    <w:multiLevelType w:val="hybridMultilevel"/>
    <w:tmpl w:val="DCEE4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2642D0"/>
    <w:multiLevelType w:val="hybridMultilevel"/>
    <w:tmpl w:val="A9A23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CD1E37"/>
    <w:multiLevelType w:val="hybridMultilevel"/>
    <w:tmpl w:val="CD1E7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6486B3A"/>
    <w:multiLevelType w:val="hybridMultilevel"/>
    <w:tmpl w:val="977E6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2"/>
  </w:num>
  <w:num w:numId="5">
    <w:abstractNumId w:val="14"/>
  </w:num>
  <w:num w:numId="6">
    <w:abstractNumId w:val="16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7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82"/>
    <w:rsid w:val="00016917"/>
    <w:rsid w:val="000228C0"/>
    <w:rsid w:val="00035D2F"/>
    <w:rsid w:val="000B0DA5"/>
    <w:rsid w:val="00122300"/>
    <w:rsid w:val="00164D64"/>
    <w:rsid w:val="001668E8"/>
    <w:rsid w:val="00190922"/>
    <w:rsid w:val="00192BA9"/>
    <w:rsid w:val="001C30B8"/>
    <w:rsid w:val="001E341A"/>
    <w:rsid w:val="00211E56"/>
    <w:rsid w:val="002D6D73"/>
    <w:rsid w:val="002E4C37"/>
    <w:rsid w:val="002F1C41"/>
    <w:rsid w:val="0031562C"/>
    <w:rsid w:val="003C1E78"/>
    <w:rsid w:val="003D2442"/>
    <w:rsid w:val="003E1CD2"/>
    <w:rsid w:val="00430D21"/>
    <w:rsid w:val="0047082C"/>
    <w:rsid w:val="00492067"/>
    <w:rsid w:val="004B1501"/>
    <w:rsid w:val="004E77D6"/>
    <w:rsid w:val="00527A04"/>
    <w:rsid w:val="00541D83"/>
    <w:rsid w:val="00566A88"/>
    <w:rsid w:val="005E320D"/>
    <w:rsid w:val="006876AB"/>
    <w:rsid w:val="006C287D"/>
    <w:rsid w:val="006E4ED3"/>
    <w:rsid w:val="00712D08"/>
    <w:rsid w:val="00717041"/>
    <w:rsid w:val="00776ECC"/>
    <w:rsid w:val="00791445"/>
    <w:rsid w:val="007A0A5B"/>
    <w:rsid w:val="007B00EB"/>
    <w:rsid w:val="007B5BFF"/>
    <w:rsid w:val="007E77CA"/>
    <w:rsid w:val="00882E6A"/>
    <w:rsid w:val="00927FB5"/>
    <w:rsid w:val="009466EC"/>
    <w:rsid w:val="009B0674"/>
    <w:rsid w:val="00A25D72"/>
    <w:rsid w:val="00AA480C"/>
    <w:rsid w:val="00B1493D"/>
    <w:rsid w:val="00B46725"/>
    <w:rsid w:val="00B612EA"/>
    <w:rsid w:val="00BF6682"/>
    <w:rsid w:val="00CA4DFF"/>
    <w:rsid w:val="00DD6158"/>
    <w:rsid w:val="00E35EB8"/>
    <w:rsid w:val="00E80D2A"/>
    <w:rsid w:val="00EF74E1"/>
    <w:rsid w:val="00F114CC"/>
    <w:rsid w:val="00F656C6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85FC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F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27FB5"/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0B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th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2021-11-28T07:43:00Z</dcterms:created>
  <dcterms:modified xsi:type="dcterms:W3CDTF">2021-11-28T15:53:00Z</dcterms:modified>
  <cp:contentStatus/>
</cp:coreProperties>
</file>