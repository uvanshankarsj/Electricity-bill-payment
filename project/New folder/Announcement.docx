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2999" w14:textId="537DB723" w:rsidR="00927FB5" w:rsidRDefault="00927FB5" w:rsidP="00927FB5">
      <w:pPr>
        <w:pStyle w:val="ContactInfo"/>
        <w:ind w:left="0"/>
      </w:pPr>
    </w:p>
    <w:p w14:paraId="2AFAC6B5" w14:textId="71A5D4A2" w:rsidR="00927FB5" w:rsidRDefault="00927FB5" w:rsidP="00927FB5">
      <w:pPr>
        <w:pStyle w:val="ContactInfo"/>
        <w:ind w:left="0"/>
      </w:pPr>
    </w:p>
    <w:p w14:paraId="22C24700" w14:textId="1E07E14E" w:rsidR="00035D2F" w:rsidRPr="00E35EB8" w:rsidRDefault="00927FB5" w:rsidP="007F5255">
      <w:pPr>
        <w:pStyle w:val="Title"/>
        <w:spacing w:before="0" w:after="0"/>
        <w:ind w:left="0"/>
        <w:rPr>
          <w:rFonts w:asciiTheme="minorHAnsi" w:hAnsiTheme="minorHAnsi" w:cstheme="minorHAnsi"/>
          <w:color w:val="B53D68" w:themeColor="accent1"/>
        </w:rPr>
      </w:pPr>
      <w:r w:rsidRPr="00E35EB8">
        <w:rPr>
          <w:rFonts w:asciiTheme="minorHAnsi" w:hAnsiTheme="minorHAnsi" w:cstheme="minorHAnsi"/>
          <w:color w:val="B53D68" w:themeColor="accent1"/>
        </w:rPr>
        <w:t xml:space="preserve">Use Case </w:t>
      </w:r>
      <w:r w:rsidR="00E80D2A" w:rsidRPr="00E35EB8">
        <w:rPr>
          <w:rFonts w:asciiTheme="minorHAnsi" w:hAnsiTheme="minorHAnsi" w:cstheme="minorHAnsi"/>
          <w:color w:val="B53D68" w:themeColor="accent1"/>
        </w:rPr>
        <w:t xml:space="preserve">Name: </w:t>
      </w:r>
      <w:r w:rsidR="00EB48E5" w:rsidRPr="00EB48E5">
        <w:rPr>
          <w:rFonts w:asciiTheme="minorHAnsi" w:hAnsiTheme="minorHAnsi" w:cstheme="minorHAnsi"/>
          <w:color w:val="B53D68" w:themeColor="accent1"/>
          <w:sz w:val="68"/>
          <w:szCs w:val="68"/>
        </w:rPr>
        <w:t>Announcement</w:t>
      </w:r>
    </w:p>
    <w:p w14:paraId="2A993866" w14:textId="77777777" w:rsidR="00035D2F" w:rsidRDefault="00927FB5" w:rsidP="00035D2F">
      <w:pPr>
        <w:pStyle w:val="Heading1"/>
      </w:pPr>
      <w:r w:rsidRPr="00035D2F">
        <w:t>Description:</w:t>
      </w:r>
    </w:p>
    <w:p w14:paraId="5A3DDC66" w14:textId="6139738F" w:rsidR="002D6D73" w:rsidRDefault="00C74FE4" w:rsidP="00C74FE4">
      <w:pPr>
        <w:pStyle w:val="Heading3"/>
      </w:pPr>
      <w:r w:rsidRPr="00C74FE4">
        <w:t>This use case diagram begins when admin click on announcement button.The admin can enter the message that will displayed to all the user .</w:t>
      </w:r>
      <w:r>
        <w:rPr>
          <w:rStyle w:val="eop"/>
          <w:rFonts w:ascii="Calibri" w:eastAsia="Times New Roman" w:hAnsi="Calibri" w:cs="Calibri"/>
          <w:color w:val="000000"/>
          <w:shd w:val="clear" w:color="auto" w:fill="FFFFFF"/>
        </w:rPr>
        <w:t> </w:t>
      </w:r>
      <w:r w:rsidR="000B0DA5">
        <w:t>.</w:t>
      </w:r>
    </w:p>
    <w:p w14:paraId="21C3CF05" w14:textId="610544A4" w:rsidR="00035D2F" w:rsidRDefault="00035D2F" w:rsidP="00035D2F">
      <w:pPr>
        <w:pStyle w:val="Heading1"/>
      </w:pPr>
      <w:r>
        <w:t>Actors:</w:t>
      </w:r>
    </w:p>
    <w:p w14:paraId="11CB3AC8" w14:textId="3C9ABBE2" w:rsidR="000B0DA5" w:rsidRDefault="00035D2F" w:rsidP="000B0DA5">
      <w:pPr>
        <w:pStyle w:val="ListParagraph"/>
        <w:numPr>
          <w:ilvl w:val="0"/>
          <w:numId w:val="16"/>
        </w:numPr>
      </w:pPr>
      <w:r>
        <w:t>Admin</w:t>
      </w:r>
    </w:p>
    <w:p w14:paraId="123D1EC8" w14:textId="0EB6EA9C" w:rsidR="002D6D73" w:rsidRDefault="00035D2F" w:rsidP="000B0DA5">
      <w:pPr>
        <w:pStyle w:val="ListParagraph"/>
        <w:numPr>
          <w:ilvl w:val="0"/>
          <w:numId w:val="16"/>
        </w:numPr>
      </w:pPr>
      <w:r>
        <w:t>User</w:t>
      </w:r>
      <w:r w:rsidR="000B0DA5">
        <w:t>.</w:t>
      </w:r>
    </w:p>
    <w:p w14:paraId="1A53206A" w14:textId="72CC1658" w:rsidR="00F114CC" w:rsidRDefault="00F114CC" w:rsidP="00F114CC">
      <w:pPr>
        <w:pStyle w:val="Heading1"/>
      </w:pPr>
      <w:r>
        <w:t>trigger:</w:t>
      </w:r>
    </w:p>
    <w:p w14:paraId="1A821AFE" w14:textId="378AE5CE" w:rsidR="00F114CC" w:rsidRDefault="00C74FE4" w:rsidP="00C74FE4">
      <w:pPr>
        <w:pStyle w:val="Heading3"/>
      </w:pPr>
      <w:r w:rsidRPr="00C74FE4">
        <w:t>When the Admin click on the announcement button.</w:t>
      </w:r>
      <w:r w:rsidR="00F114CC">
        <w:t>.</w:t>
      </w:r>
    </w:p>
    <w:p w14:paraId="790644E3" w14:textId="5BAFE994" w:rsidR="009B0674" w:rsidRDefault="000B0DA5" w:rsidP="000B0DA5">
      <w:pPr>
        <w:pStyle w:val="Heading1"/>
      </w:pPr>
      <w:r>
        <w:t>preconditions:</w:t>
      </w:r>
    </w:p>
    <w:p w14:paraId="306070B1" w14:textId="77777777" w:rsidR="00575909" w:rsidRDefault="00575909" w:rsidP="00575909">
      <w:pPr>
        <w:pStyle w:val="Heading3"/>
      </w:pPr>
      <w:r w:rsidRPr="00575909">
        <w:t xml:space="preserve">The Admin must be logged into their account </w:t>
      </w:r>
    </w:p>
    <w:p w14:paraId="5B9B6F78" w14:textId="4532291F" w:rsidR="000B0DA5" w:rsidRDefault="00F114CC" w:rsidP="00575909">
      <w:pPr>
        <w:pStyle w:val="Heading1"/>
      </w:pPr>
      <w:r>
        <w:t xml:space="preserve">basic </w:t>
      </w:r>
      <w:r w:rsidR="00CA4DFF">
        <w:t xml:space="preserve">FLOW </w:t>
      </w:r>
      <w:r w:rsidR="007E77CA">
        <w:t>:</w:t>
      </w:r>
    </w:p>
    <w:p w14:paraId="2C56FC03" w14:textId="77777777" w:rsidR="00575909" w:rsidRDefault="00575909" w:rsidP="00575909">
      <w:pPr>
        <w:pStyle w:val="Heading3"/>
        <w:numPr>
          <w:ilvl w:val="0"/>
          <w:numId w:val="20"/>
        </w:numPr>
        <w:divId w:val="184908230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Admin click on the announcement button</w:t>
      </w:r>
      <w:r>
        <w:rPr>
          <w:rStyle w:val="eop"/>
          <w:rFonts w:ascii="Calibri" w:hAnsi="Calibri" w:cs="Calibri"/>
        </w:rPr>
        <w:t> </w:t>
      </w:r>
    </w:p>
    <w:p w14:paraId="200EC60D" w14:textId="77777777" w:rsidR="00575909" w:rsidRDefault="00575909" w:rsidP="00575909">
      <w:pPr>
        <w:pStyle w:val="Heading3"/>
        <w:numPr>
          <w:ilvl w:val="0"/>
          <w:numId w:val="20"/>
        </w:numPr>
        <w:divId w:val="109235537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It will ask the announcement is for who.</w:t>
      </w:r>
      <w:r>
        <w:rPr>
          <w:rStyle w:val="eop"/>
          <w:rFonts w:ascii="Calibri" w:hAnsi="Calibri" w:cs="Calibri"/>
        </w:rPr>
        <w:t> </w:t>
      </w:r>
    </w:p>
    <w:p w14:paraId="71D094B8" w14:textId="77777777" w:rsidR="00575909" w:rsidRDefault="00575909" w:rsidP="00575909">
      <w:pPr>
        <w:pStyle w:val="Heading3"/>
        <w:numPr>
          <w:ilvl w:val="0"/>
          <w:numId w:val="20"/>
        </w:numPr>
        <w:divId w:val="956108967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After entering the detail it will ask for the announcement to display</w:t>
      </w:r>
      <w:r>
        <w:rPr>
          <w:rStyle w:val="eop"/>
          <w:rFonts w:ascii="Calibri" w:hAnsi="Calibri" w:cs="Calibri"/>
        </w:rPr>
        <w:t> </w:t>
      </w:r>
    </w:p>
    <w:p w14:paraId="69E6594B" w14:textId="0EE03345" w:rsidR="00575909" w:rsidRDefault="00575909" w:rsidP="00575909">
      <w:pPr>
        <w:pStyle w:val="Heading3"/>
        <w:numPr>
          <w:ilvl w:val="0"/>
          <w:numId w:val="20"/>
        </w:numPr>
        <w:divId w:val="173678350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Then the announcement will be displayed</w:t>
      </w:r>
      <w:r w:rsidR="00D117E7">
        <w:rPr>
          <w:rStyle w:val="normaltextrun"/>
          <w:rFonts w:ascii="Calibri" w:hAnsi="Calibri" w:cs="Calibri"/>
        </w:rPr>
        <w:t xml:space="preserve"> with admin username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44FC753A" w14:textId="77777777" w:rsidR="00575909" w:rsidRDefault="00575909" w:rsidP="00575909">
      <w:pPr>
        <w:pStyle w:val="Heading3"/>
        <w:numPr>
          <w:ilvl w:val="0"/>
          <w:numId w:val="20"/>
        </w:numPr>
        <w:divId w:val="1029840494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User click on announcement tab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242A09E3" w14:textId="74E84153" w:rsidR="00575909" w:rsidRPr="0063101A" w:rsidRDefault="00575909" w:rsidP="00575909">
      <w:pPr>
        <w:pStyle w:val="Heading3"/>
        <w:numPr>
          <w:ilvl w:val="0"/>
          <w:numId w:val="20"/>
        </w:numPr>
        <w:divId w:val="2007247867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User can read the announcement</w:t>
      </w:r>
      <w:r>
        <w:rPr>
          <w:rStyle w:val="eop"/>
          <w:rFonts w:ascii="Calibri" w:hAnsi="Calibri" w:cs="Calibri"/>
        </w:rPr>
        <w:t> </w:t>
      </w:r>
    </w:p>
    <w:p w14:paraId="0D1F0B8F" w14:textId="2D0E3952" w:rsidR="0063101A" w:rsidRDefault="0063101A" w:rsidP="00575909">
      <w:pPr>
        <w:pStyle w:val="Heading3"/>
        <w:numPr>
          <w:ilvl w:val="0"/>
          <w:numId w:val="20"/>
        </w:numPr>
        <w:divId w:val="2007247867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 xml:space="preserve">user can </w:t>
      </w:r>
      <w:r w:rsidR="00491547">
        <w:rPr>
          <w:rStyle w:val="eop"/>
          <w:rFonts w:ascii="Calibri" w:hAnsi="Calibri" w:cs="Calibri"/>
        </w:rPr>
        <w:t>provide repl</w:t>
      </w:r>
      <w:r w:rsidR="000732CC">
        <w:rPr>
          <w:rStyle w:val="eop"/>
          <w:rFonts w:ascii="Calibri" w:hAnsi="Calibri" w:cs="Calibri"/>
        </w:rPr>
        <w:t>ies for some announcement .</w:t>
      </w:r>
    </w:p>
    <w:p w14:paraId="314AA658" w14:textId="6E1BFE82" w:rsidR="007E77CA" w:rsidRDefault="007E77CA" w:rsidP="007E77CA">
      <w:pPr>
        <w:pStyle w:val="Heading1"/>
      </w:pPr>
      <w:r>
        <w:t>Alternates:</w:t>
      </w:r>
    </w:p>
    <w:p w14:paraId="00592630" w14:textId="7F72C8A7" w:rsidR="007E77CA" w:rsidRDefault="007E77CA" w:rsidP="007E77CA">
      <w:r>
        <w:t>NO</w:t>
      </w:r>
    </w:p>
    <w:p w14:paraId="7188AFEB" w14:textId="23D1B0F3" w:rsidR="00E35EB8" w:rsidRDefault="00E35EB8" w:rsidP="007E77CA"/>
    <w:p w14:paraId="3E7E2761" w14:textId="77777777" w:rsidR="00E35EB8" w:rsidRDefault="00E35EB8" w:rsidP="007E77CA"/>
    <w:p w14:paraId="7511C45C" w14:textId="71808A5B" w:rsidR="007E77CA" w:rsidRDefault="007E77CA" w:rsidP="007E77CA">
      <w:pPr>
        <w:pStyle w:val="Heading1"/>
      </w:pPr>
      <w:r>
        <w:t>Exceptions:</w:t>
      </w:r>
    </w:p>
    <w:p w14:paraId="6B48CAE1" w14:textId="679A02F8" w:rsidR="007E77CA" w:rsidRDefault="007E77CA" w:rsidP="007E77CA">
      <w:r>
        <w:t xml:space="preserve">When there is a buffer time error or the server connection </w:t>
      </w:r>
      <w:r w:rsidR="00E35EB8">
        <w:t>might get lost or the input is other than the required.</w:t>
      </w:r>
    </w:p>
    <w:p w14:paraId="1AA11251" w14:textId="438F2998" w:rsidR="00E35EB8" w:rsidRDefault="00E35EB8" w:rsidP="00E35EB8">
      <w:pPr>
        <w:pStyle w:val="Heading1"/>
      </w:pPr>
      <w:r>
        <w:t>postconditions:</w:t>
      </w:r>
    </w:p>
    <w:p w14:paraId="663B7F63" w14:textId="6846BECC" w:rsidR="00E35EB8" w:rsidRDefault="00785B08" w:rsidP="00785B08">
      <w:pPr>
        <w:pStyle w:val="Heading3"/>
      </w:pPr>
      <w:r>
        <w:rPr>
          <w:rStyle w:val="normaltextrun"/>
          <w:rFonts w:ascii="Calibri" w:eastAsia="Times New Roman" w:hAnsi="Calibri" w:cs="Calibri"/>
          <w:color w:val="000000"/>
          <w:shd w:val="clear" w:color="auto" w:fill="FFFFFF"/>
        </w:rPr>
        <w:t>The announcement will be displayed on the news tab</w:t>
      </w:r>
      <w:r>
        <w:rPr>
          <w:rStyle w:val="normaltextrun"/>
          <w:rFonts w:eastAsia="Times New Roman"/>
          <w:color w:val="000000"/>
          <w:shd w:val="clear" w:color="auto" w:fill="FFFFFF"/>
        </w:rPr>
        <w:t>.</w:t>
      </w:r>
      <w:r>
        <w:rPr>
          <w:rStyle w:val="eop"/>
          <w:rFonts w:eastAsia="Times New Roman"/>
          <w:color w:val="000000"/>
          <w:shd w:val="clear" w:color="auto" w:fill="FFFFFF"/>
        </w:rPr>
        <w:t> </w:t>
      </w:r>
      <w:r w:rsidR="00E35EB8">
        <w:t>.</w:t>
      </w:r>
    </w:p>
    <w:p w14:paraId="6C44FD5D" w14:textId="189E4F10" w:rsidR="00E35EB8" w:rsidRDefault="00E35EB8" w:rsidP="00E35EB8">
      <w:pPr>
        <w:pStyle w:val="Heading1"/>
      </w:pPr>
      <w:r>
        <w:t>Stakeholders:</w:t>
      </w:r>
    </w:p>
    <w:p w14:paraId="0C4BCFE3" w14:textId="3AE5B627" w:rsidR="00E35EB8" w:rsidRDefault="00E35EB8" w:rsidP="00E35EB8">
      <w:r>
        <w:t>NIL.</w:t>
      </w:r>
    </w:p>
    <w:p w14:paraId="1989C6A5" w14:textId="4850AB6A" w:rsidR="000A2CF4" w:rsidRDefault="000A2CF4" w:rsidP="00DE7841">
      <w:pPr>
        <w:pStyle w:val="Heading1"/>
      </w:pPr>
      <w:r>
        <w:t>Noun-Phrases Identified:</w:t>
      </w:r>
    </w:p>
    <w:p w14:paraId="59CCD5BA" w14:textId="5DC01E73" w:rsidR="000A2CF4" w:rsidRPr="00D10466" w:rsidRDefault="000A2CF4" w:rsidP="00DE7841">
      <w:pPr>
        <w:pStyle w:val="Heading3"/>
        <w:rPr>
          <w:color w:val="000000" w:themeColor="text1"/>
        </w:rPr>
      </w:pPr>
      <w:r w:rsidRPr="00D10466">
        <w:rPr>
          <w:color w:val="000000" w:themeColor="text1"/>
        </w:rPr>
        <w:t>Admin,user,announcement,</w:t>
      </w:r>
      <w:r w:rsidR="00B078E5" w:rsidRPr="00D10466">
        <w:rPr>
          <w:color w:val="000000" w:themeColor="text1"/>
        </w:rPr>
        <w:t>message,</w:t>
      </w:r>
      <w:r w:rsidR="00D117E7" w:rsidRPr="00D10466">
        <w:rPr>
          <w:color w:val="000000" w:themeColor="text1"/>
        </w:rPr>
        <w:t>username,</w:t>
      </w:r>
      <w:r w:rsidR="00071396" w:rsidRPr="00D10466">
        <w:rPr>
          <w:color w:val="000000" w:themeColor="text1"/>
        </w:rPr>
        <w:t>Adminname,</w:t>
      </w:r>
    </w:p>
    <w:p w14:paraId="2E5D067B" w14:textId="41CE7B51" w:rsidR="00235C83" w:rsidRDefault="00235C83" w:rsidP="00DE7841">
      <w:pPr>
        <w:pStyle w:val="Heading3"/>
        <w:rPr>
          <w:color w:val="000000" w:themeColor="text1"/>
        </w:rPr>
      </w:pPr>
    </w:p>
    <w:p w14:paraId="0E46C070" w14:textId="667E396B" w:rsidR="00235C83" w:rsidRDefault="00235C83" w:rsidP="00235C83">
      <w:pPr>
        <w:pStyle w:val="Heading1"/>
        <w:pBdr>
          <w:bottom w:val="single" w:sz="2" w:space="0" w:color="B53D68" w:themeColor="accent1"/>
        </w:pBdr>
      </w:pPr>
      <w:r>
        <w:t>conceptual class:</w:t>
      </w:r>
    </w:p>
    <w:p w14:paraId="3E52D346" w14:textId="2F013E05" w:rsidR="00D21FA6" w:rsidRDefault="00235C83" w:rsidP="00235C83">
      <w:pPr>
        <w:pStyle w:val="Heading3"/>
      </w:pPr>
      <w:r>
        <w:t>Admin,user,announcement</w:t>
      </w:r>
    </w:p>
    <w:p w14:paraId="1AE0AA2C" w14:textId="77E5ECF1" w:rsidR="00D21FA6" w:rsidRDefault="00D21FA6" w:rsidP="00D21FA6"/>
    <w:p w14:paraId="7796B68D" w14:textId="7E068571" w:rsidR="004C19B4" w:rsidRDefault="007F3655" w:rsidP="00D21FA6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422F4E" wp14:editId="0BAECDED">
            <wp:simplePos x="0" y="0"/>
            <wp:positionH relativeFrom="column">
              <wp:posOffset>266700</wp:posOffset>
            </wp:positionH>
            <wp:positionV relativeFrom="paragraph">
              <wp:posOffset>812725</wp:posOffset>
            </wp:positionV>
            <wp:extent cx="4172532" cy="222916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FA6">
        <w:t>Object diagram:</w:t>
      </w:r>
    </w:p>
    <w:p w14:paraId="7BDCA1C0" w14:textId="77777777" w:rsidR="004C19B4" w:rsidRDefault="004C19B4" w:rsidP="004C19B4"/>
    <w:p w14:paraId="67ED3993" w14:textId="7BECB650" w:rsidR="004C19B4" w:rsidRDefault="004C19B4" w:rsidP="004C19B4">
      <w:r>
        <w:t xml:space="preserve"> </w:t>
      </w:r>
    </w:p>
    <w:p w14:paraId="58D314A0" w14:textId="431B06CF" w:rsidR="00DA4F2A" w:rsidRDefault="007F7D6E" w:rsidP="00D21FA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CC3E01" wp14:editId="37F44EE0">
            <wp:simplePos x="0" y="0"/>
            <wp:positionH relativeFrom="column">
              <wp:posOffset>421240</wp:posOffset>
            </wp:positionH>
            <wp:positionV relativeFrom="paragraph">
              <wp:posOffset>759617</wp:posOffset>
            </wp:positionV>
            <wp:extent cx="4572000" cy="27971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2A">
        <w:t>Sequence diagram:</w:t>
      </w:r>
    </w:p>
    <w:sectPr w:rsidR="00DA4F2A" w:rsidSect="009B0674">
      <w:footerReference w:type="default" r:id="rId9"/>
      <w:headerReference w:type="firs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1E16D" w14:textId="77777777" w:rsidR="00240E78" w:rsidRDefault="00240E78">
      <w:pPr>
        <w:spacing w:line="240" w:lineRule="auto"/>
      </w:pPr>
      <w:r>
        <w:separator/>
      </w:r>
    </w:p>
  </w:endnote>
  <w:endnote w:type="continuationSeparator" w:id="0">
    <w:p w14:paraId="355264F5" w14:textId="77777777" w:rsidR="00240E78" w:rsidRDefault="00240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20E02FAC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1C04" w14:textId="77777777" w:rsidR="00240E78" w:rsidRDefault="00240E78">
      <w:pPr>
        <w:spacing w:line="240" w:lineRule="auto"/>
      </w:pPr>
      <w:r>
        <w:separator/>
      </w:r>
    </w:p>
  </w:footnote>
  <w:footnote w:type="continuationSeparator" w:id="0">
    <w:p w14:paraId="2B44AFAA" w14:textId="77777777" w:rsidR="00240E78" w:rsidRDefault="00240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A28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D1D5F03" wp14:editId="4AD2E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DA3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172642D0"/>
    <w:multiLevelType w:val="hybridMultilevel"/>
    <w:tmpl w:val="A9A2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A008A"/>
    <w:multiLevelType w:val="hybridMultilevel"/>
    <w:tmpl w:val="9CEA6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84B2821"/>
    <w:multiLevelType w:val="hybridMultilevel"/>
    <w:tmpl w:val="68528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CD1E37"/>
    <w:multiLevelType w:val="hybridMultilevel"/>
    <w:tmpl w:val="CD1E7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86B3A"/>
    <w:multiLevelType w:val="hybridMultilevel"/>
    <w:tmpl w:val="977E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2"/>
  </w:num>
  <w:num w:numId="5">
    <w:abstractNumId w:val="15"/>
  </w:num>
  <w:num w:numId="6">
    <w:abstractNumId w:val="17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8"/>
  </w:num>
  <w:num w:numId="18">
    <w:abstractNumId w:val="16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2"/>
    <w:rsid w:val="00016917"/>
    <w:rsid w:val="000228C0"/>
    <w:rsid w:val="00035D2F"/>
    <w:rsid w:val="00071396"/>
    <w:rsid w:val="000732CC"/>
    <w:rsid w:val="000A2CF4"/>
    <w:rsid w:val="000B0DA5"/>
    <w:rsid w:val="00122300"/>
    <w:rsid w:val="00142D55"/>
    <w:rsid w:val="00164D64"/>
    <w:rsid w:val="001668E8"/>
    <w:rsid w:val="00190922"/>
    <w:rsid w:val="00192BA9"/>
    <w:rsid w:val="001C30B8"/>
    <w:rsid w:val="001E341A"/>
    <w:rsid w:val="00211E56"/>
    <w:rsid w:val="00235C83"/>
    <w:rsid w:val="00240E78"/>
    <w:rsid w:val="002C48ED"/>
    <w:rsid w:val="002D6D73"/>
    <w:rsid w:val="002F1C41"/>
    <w:rsid w:val="00304C7E"/>
    <w:rsid w:val="0031562C"/>
    <w:rsid w:val="003C1E78"/>
    <w:rsid w:val="003D2442"/>
    <w:rsid w:val="003E1CD2"/>
    <w:rsid w:val="00430D21"/>
    <w:rsid w:val="0047082C"/>
    <w:rsid w:val="00472FFF"/>
    <w:rsid w:val="00491547"/>
    <w:rsid w:val="00492067"/>
    <w:rsid w:val="004C19B4"/>
    <w:rsid w:val="004E77D6"/>
    <w:rsid w:val="00541D83"/>
    <w:rsid w:val="005466DD"/>
    <w:rsid w:val="00566A88"/>
    <w:rsid w:val="00575909"/>
    <w:rsid w:val="005D2074"/>
    <w:rsid w:val="005E320D"/>
    <w:rsid w:val="0063101A"/>
    <w:rsid w:val="00662224"/>
    <w:rsid w:val="006876AB"/>
    <w:rsid w:val="006C287D"/>
    <w:rsid w:val="006E4ED3"/>
    <w:rsid w:val="00712D08"/>
    <w:rsid w:val="00717041"/>
    <w:rsid w:val="00776ECC"/>
    <w:rsid w:val="00785B08"/>
    <w:rsid w:val="007A0A5B"/>
    <w:rsid w:val="007B00EB"/>
    <w:rsid w:val="007B5BFF"/>
    <w:rsid w:val="007E77CA"/>
    <w:rsid w:val="007F3655"/>
    <w:rsid w:val="007F5255"/>
    <w:rsid w:val="007F7D6E"/>
    <w:rsid w:val="00882E6A"/>
    <w:rsid w:val="00927FB5"/>
    <w:rsid w:val="009311B1"/>
    <w:rsid w:val="009466EC"/>
    <w:rsid w:val="00987653"/>
    <w:rsid w:val="009B0674"/>
    <w:rsid w:val="009E22AA"/>
    <w:rsid w:val="00AA480C"/>
    <w:rsid w:val="00B078E5"/>
    <w:rsid w:val="00B46725"/>
    <w:rsid w:val="00BA5238"/>
    <w:rsid w:val="00BF6682"/>
    <w:rsid w:val="00C74FE4"/>
    <w:rsid w:val="00CA4DFF"/>
    <w:rsid w:val="00D10466"/>
    <w:rsid w:val="00D117E7"/>
    <w:rsid w:val="00D12600"/>
    <w:rsid w:val="00D21FA6"/>
    <w:rsid w:val="00DA4F2A"/>
    <w:rsid w:val="00DE7841"/>
    <w:rsid w:val="00E35EB8"/>
    <w:rsid w:val="00E80D2A"/>
    <w:rsid w:val="00EB48E5"/>
    <w:rsid w:val="00EF2693"/>
    <w:rsid w:val="00EF74E1"/>
    <w:rsid w:val="00F114CC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85F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F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27FB5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0B0DA5"/>
    <w:pPr>
      <w:ind w:left="720"/>
      <w:contextualSpacing/>
    </w:pPr>
  </w:style>
  <w:style w:type="character" w:customStyle="1" w:styleId="normaltextrun">
    <w:name w:val="normaltextrun"/>
    <w:basedOn w:val="DefaultParagraphFont"/>
    <w:rsid w:val="00C74FE4"/>
  </w:style>
  <w:style w:type="character" w:customStyle="1" w:styleId="eop">
    <w:name w:val="eop"/>
    <w:basedOn w:val="DefaultParagraphFont"/>
    <w:rsid w:val="00C74FE4"/>
  </w:style>
  <w:style w:type="paragraph" w:customStyle="1" w:styleId="paragraph">
    <w:name w:val="paragraph"/>
    <w:basedOn w:val="Normal"/>
    <w:rsid w:val="005759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th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Student%20report.dotx</Template>
  <TotalTime>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2021-11-28T03:13:00Z</dcterms:created>
  <dcterms:modified xsi:type="dcterms:W3CDTF">2021-12-03T03:59:00Z</dcterms:modified>
  <cp:contentStatus/>
</cp:coreProperties>
</file>