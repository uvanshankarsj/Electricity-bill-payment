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2999" w14:textId="537DB723" w:rsidR="00927FB5" w:rsidRDefault="00927FB5" w:rsidP="00927FB5">
      <w:pPr>
        <w:pStyle w:val="ContactInfo"/>
        <w:ind w:left="0"/>
      </w:pPr>
    </w:p>
    <w:p w14:paraId="2AFAC6B5" w14:textId="71A5D4A2" w:rsidR="00927FB5" w:rsidRDefault="00927FB5" w:rsidP="00927FB5">
      <w:pPr>
        <w:pStyle w:val="ContactInfo"/>
        <w:ind w:left="0"/>
      </w:pPr>
    </w:p>
    <w:p w14:paraId="22C24700" w14:textId="5DA859A0" w:rsidR="00035D2F" w:rsidRPr="00E35EB8" w:rsidRDefault="00927FB5" w:rsidP="007F5255">
      <w:pPr>
        <w:pStyle w:val="Title"/>
        <w:spacing w:before="0" w:after="0"/>
        <w:ind w:left="0"/>
        <w:rPr>
          <w:rFonts w:asciiTheme="minorHAnsi" w:hAnsiTheme="minorHAnsi" w:cstheme="minorHAnsi"/>
          <w:color w:val="B53D68" w:themeColor="accent1"/>
        </w:rPr>
      </w:pPr>
      <w:r w:rsidRPr="00E35EB8">
        <w:rPr>
          <w:rFonts w:asciiTheme="minorHAnsi" w:hAnsiTheme="minorHAnsi" w:cstheme="minorHAnsi"/>
          <w:color w:val="B53D68" w:themeColor="accent1"/>
        </w:rPr>
        <w:t xml:space="preserve">Use Case </w:t>
      </w:r>
      <w:r w:rsidR="00E80D2A" w:rsidRPr="00E35EB8">
        <w:rPr>
          <w:rFonts w:asciiTheme="minorHAnsi" w:hAnsiTheme="minorHAnsi" w:cstheme="minorHAnsi"/>
          <w:color w:val="B53D68" w:themeColor="accent1"/>
        </w:rPr>
        <w:t xml:space="preserve">Name: </w:t>
      </w:r>
      <w:r w:rsidR="00534972">
        <w:rPr>
          <w:rFonts w:asciiTheme="minorHAnsi" w:hAnsiTheme="minorHAnsi" w:cstheme="minorHAnsi"/>
          <w:color w:val="B53D68" w:themeColor="accent1"/>
        </w:rPr>
        <w:t>Login</w:t>
      </w:r>
    </w:p>
    <w:p w14:paraId="2A993866" w14:textId="77777777" w:rsidR="00035D2F" w:rsidRDefault="00927FB5" w:rsidP="00035D2F">
      <w:pPr>
        <w:pStyle w:val="Heading1"/>
      </w:pPr>
      <w:r w:rsidRPr="00035D2F">
        <w:t>Description:</w:t>
      </w:r>
    </w:p>
    <w:p w14:paraId="5311139A" w14:textId="77777777" w:rsidR="00B76358" w:rsidRDefault="00B76358" w:rsidP="00B76358">
      <w:pPr>
        <w:pStyle w:val="Heading3"/>
      </w:pPr>
      <w:r w:rsidRPr="00B76358">
        <w:t xml:space="preserve">this use case begin when the customer need to login to into their account.the user enters their login credential.And the credential will be checked if is correct they will be logged .they will be given 3 chances if they exceed alert message will be sent to the registered phone no and the account will be locked for one day. </w:t>
      </w:r>
    </w:p>
    <w:p w14:paraId="21C3CF05" w14:textId="7471F6AC" w:rsidR="00035D2F" w:rsidRDefault="00035D2F" w:rsidP="00B76358">
      <w:pPr>
        <w:pStyle w:val="Heading1"/>
      </w:pPr>
      <w:r>
        <w:t>Actors:</w:t>
      </w:r>
    </w:p>
    <w:p w14:paraId="11CB3AC8" w14:textId="3C9ABBE2" w:rsidR="000B0DA5" w:rsidRDefault="00035D2F" w:rsidP="00FB3DFC">
      <w:pPr>
        <w:pStyle w:val="Heading3"/>
      </w:pPr>
      <w:r>
        <w:t>Admin</w:t>
      </w:r>
    </w:p>
    <w:p w14:paraId="123D1EC8" w14:textId="0EB6EA9C" w:rsidR="002D6D73" w:rsidRDefault="00035D2F" w:rsidP="00FB3DFC">
      <w:pPr>
        <w:pStyle w:val="Heading3"/>
      </w:pPr>
      <w:r>
        <w:t>User</w:t>
      </w:r>
      <w:r w:rsidR="000B0DA5">
        <w:t>.</w:t>
      </w:r>
    </w:p>
    <w:p w14:paraId="1A53206A" w14:textId="72CC1658" w:rsidR="00F114CC" w:rsidRDefault="00F114CC" w:rsidP="00F114CC">
      <w:pPr>
        <w:pStyle w:val="Heading1"/>
      </w:pPr>
      <w:r>
        <w:t>trigger:</w:t>
      </w:r>
    </w:p>
    <w:p w14:paraId="1A821AFE" w14:textId="267E7017" w:rsidR="00F114CC" w:rsidRDefault="00AA59F3" w:rsidP="00F114CC">
      <w:r w:rsidRPr="00AA59F3">
        <w:rPr>
          <w:rStyle w:val="Heading3Char"/>
        </w:rPr>
        <w:t>When user try to login into his account.</w:t>
      </w:r>
      <w:r w:rsidR="00F114CC">
        <w:t>.</w:t>
      </w:r>
    </w:p>
    <w:p w14:paraId="790644E3" w14:textId="5BAFE994" w:rsidR="009B0674" w:rsidRDefault="000B0DA5" w:rsidP="000B0DA5">
      <w:pPr>
        <w:pStyle w:val="Heading1"/>
      </w:pPr>
      <w:r>
        <w:t>preconditions:</w:t>
      </w:r>
    </w:p>
    <w:p w14:paraId="66BCFACC" w14:textId="77777777" w:rsidR="00FB3DFC" w:rsidRDefault="00FB3DFC" w:rsidP="00FB3DFC">
      <w:pPr>
        <w:pStyle w:val="Heading3"/>
        <w:rPr>
          <w:rStyle w:val="normaltextrun"/>
          <w:rFonts w:ascii="Calibri" w:eastAsia="Times New Roman" w:hAnsi="Calibri" w:cs="Calibri"/>
          <w:b/>
          <w:bCs/>
          <w:color w:val="000000"/>
          <w:shd w:val="clear" w:color="auto" w:fill="FFFFFF"/>
        </w:rPr>
      </w:pPr>
      <w:r w:rsidRPr="00FB3DFC">
        <w:rPr>
          <w:rStyle w:val="normaltextrun"/>
          <w:rFonts w:ascii="Calibri" w:eastAsia="Times New Roman" w:hAnsi="Calibri" w:cs="Calibri"/>
          <w:color w:val="000000"/>
          <w:shd w:val="clear" w:color="auto" w:fill="FFFFFF"/>
        </w:rPr>
        <w:t xml:space="preserve">Account should be created before trying to login. </w:t>
      </w:r>
    </w:p>
    <w:p w14:paraId="5B9B6F78" w14:textId="6D18AD4B" w:rsidR="000B0DA5" w:rsidRDefault="00F114CC" w:rsidP="00FB3DFC">
      <w:pPr>
        <w:pStyle w:val="Heading1"/>
      </w:pPr>
      <w:r>
        <w:t xml:space="preserve">basic </w:t>
      </w:r>
      <w:r w:rsidR="00CA4DFF">
        <w:t xml:space="preserve">FLOW </w:t>
      </w:r>
      <w:r w:rsidR="007E77CA">
        <w:t>:</w:t>
      </w:r>
    </w:p>
    <w:p w14:paraId="481B7B2A" w14:textId="77777777" w:rsidR="00174D43" w:rsidRPr="00174D43" w:rsidRDefault="003A3A0F" w:rsidP="003A3A0F">
      <w:pPr>
        <w:pStyle w:val="paragraph"/>
        <w:numPr>
          <w:ilvl w:val="0"/>
          <w:numId w:val="19"/>
        </w:numPr>
        <w:spacing w:before="0" w:beforeAutospacing="0" w:after="0" w:afterAutospacing="0"/>
        <w:textAlignment w:val="baseline"/>
        <w:divId w:val="1142387459"/>
        <w:rPr>
          <w:rStyle w:val="normaltextrun"/>
          <w:rFonts w:ascii="Segoe UI" w:hAnsi="Segoe UI" w:cs="Segoe UI"/>
          <w:sz w:val="18"/>
          <w:szCs w:val="18"/>
        </w:rPr>
      </w:pPr>
      <w:r>
        <w:rPr>
          <w:rStyle w:val="normaltextrun"/>
          <w:rFonts w:ascii="Calibri" w:hAnsi="Calibri" w:cs="Calibri"/>
          <w:sz w:val="22"/>
          <w:szCs w:val="22"/>
        </w:rPr>
        <w:t>User name for login will be asked .</w:t>
      </w:r>
    </w:p>
    <w:p w14:paraId="390FB80B" w14:textId="51115E8E" w:rsidR="003A3A0F" w:rsidRDefault="00174D43" w:rsidP="003A3A0F">
      <w:pPr>
        <w:pStyle w:val="paragraph"/>
        <w:numPr>
          <w:ilvl w:val="0"/>
          <w:numId w:val="19"/>
        </w:numPr>
        <w:spacing w:before="0" w:beforeAutospacing="0" w:after="0" w:afterAutospacing="0"/>
        <w:textAlignment w:val="baseline"/>
        <w:divId w:val="1142387459"/>
        <w:rPr>
          <w:rFonts w:ascii="Segoe UI" w:hAnsi="Segoe UI" w:cs="Segoe UI"/>
          <w:sz w:val="18"/>
          <w:szCs w:val="18"/>
        </w:rPr>
      </w:pPr>
      <w:r>
        <w:rPr>
          <w:rStyle w:val="normaltextrun"/>
          <w:rFonts w:ascii="Calibri" w:hAnsi="Calibri" w:cs="Calibri"/>
          <w:sz w:val="22"/>
          <w:szCs w:val="22"/>
        </w:rPr>
        <w:t xml:space="preserve">Username will be checked with the username stored in </w:t>
      </w:r>
      <w:r w:rsidR="0017032C">
        <w:rPr>
          <w:rStyle w:val="normaltextrun"/>
          <w:rFonts w:ascii="Calibri" w:hAnsi="Calibri" w:cs="Calibri"/>
          <w:sz w:val="22"/>
          <w:szCs w:val="22"/>
        </w:rPr>
        <w:t>database.</w:t>
      </w:r>
      <w:r w:rsidR="003A3A0F">
        <w:rPr>
          <w:rStyle w:val="eop"/>
          <w:rFonts w:ascii="Calibri" w:hAnsi="Calibri" w:cs="Calibri"/>
          <w:sz w:val="22"/>
          <w:szCs w:val="22"/>
        </w:rPr>
        <w:t> </w:t>
      </w:r>
    </w:p>
    <w:p w14:paraId="2B145B82" w14:textId="77777777" w:rsidR="003A3A0F" w:rsidRDefault="003A3A0F" w:rsidP="003A3A0F">
      <w:pPr>
        <w:pStyle w:val="paragraph"/>
        <w:numPr>
          <w:ilvl w:val="0"/>
          <w:numId w:val="19"/>
        </w:numPr>
        <w:spacing w:before="0" w:beforeAutospacing="0" w:after="0" w:afterAutospacing="0"/>
        <w:textAlignment w:val="baseline"/>
        <w:divId w:val="1388380647"/>
        <w:rPr>
          <w:rFonts w:ascii="Segoe UI" w:hAnsi="Segoe UI" w:cs="Segoe UI"/>
          <w:sz w:val="18"/>
          <w:szCs w:val="18"/>
        </w:rPr>
      </w:pPr>
      <w:r>
        <w:rPr>
          <w:rStyle w:val="normaltextrun"/>
          <w:rFonts w:ascii="Calibri" w:hAnsi="Calibri" w:cs="Calibri"/>
          <w:sz w:val="22"/>
          <w:szCs w:val="22"/>
        </w:rPr>
        <w:t>If the user name is right then password will be asked.</w:t>
      </w:r>
      <w:r>
        <w:rPr>
          <w:rStyle w:val="eop"/>
          <w:rFonts w:ascii="Calibri" w:hAnsi="Calibri" w:cs="Calibri"/>
          <w:sz w:val="22"/>
          <w:szCs w:val="22"/>
        </w:rPr>
        <w:t> </w:t>
      </w:r>
    </w:p>
    <w:p w14:paraId="7F552AFF" w14:textId="77777777" w:rsidR="003A3A0F" w:rsidRPr="003A3A0F" w:rsidRDefault="003A3A0F" w:rsidP="003A3A0F">
      <w:pPr>
        <w:pStyle w:val="paragraph"/>
        <w:numPr>
          <w:ilvl w:val="0"/>
          <w:numId w:val="19"/>
        </w:numPr>
        <w:spacing w:before="0" w:beforeAutospacing="0" w:after="0" w:afterAutospacing="0"/>
        <w:textAlignment w:val="baseline"/>
        <w:divId w:val="129712011"/>
        <w:rPr>
          <w:rStyle w:val="normaltextrun"/>
          <w:rFonts w:ascii="Segoe UI" w:hAnsi="Segoe UI" w:cs="Segoe UI"/>
          <w:sz w:val="18"/>
          <w:szCs w:val="18"/>
        </w:rPr>
      </w:pPr>
      <w:r>
        <w:rPr>
          <w:rStyle w:val="normaltextrun"/>
          <w:rFonts w:ascii="Calibri" w:hAnsi="Calibri" w:cs="Calibri"/>
          <w:sz w:val="22"/>
          <w:szCs w:val="22"/>
        </w:rPr>
        <w:t>If the username is wrong it will ask whether they need to register. Or retry</w:t>
      </w:r>
    </w:p>
    <w:p w14:paraId="47075814" w14:textId="77EA109D" w:rsidR="003A3A0F" w:rsidRDefault="00F9233D" w:rsidP="003A3A0F">
      <w:pPr>
        <w:pStyle w:val="paragraph"/>
        <w:numPr>
          <w:ilvl w:val="0"/>
          <w:numId w:val="19"/>
        </w:numPr>
        <w:spacing w:before="0" w:beforeAutospacing="0" w:after="0" w:afterAutospacing="0"/>
        <w:textAlignment w:val="baseline"/>
        <w:divId w:val="129712011"/>
        <w:rPr>
          <w:rFonts w:ascii="Segoe UI" w:hAnsi="Segoe UI" w:cs="Segoe UI"/>
          <w:sz w:val="18"/>
          <w:szCs w:val="18"/>
        </w:rPr>
      </w:pPr>
      <w:r>
        <w:rPr>
          <w:rStyle w:val="normaltextrun"/>
          <w:rFonts w:ascii="Calibri" w:hAnsi="Calibri" w:cs="Calibri"/>
          <w:sz w:val="22"/>
          <w:szCs w:val="22"/>
        </w:rPr>
        <w:t xml:space="preserve">After 3 retry the account will be locked and message </w:t>
      </w:r>
      <w:proofErr w:type="spellStart"/>
      <w:r>
        <w:rPr>
          <w:rStyle w:val="normaltextrun"/>
          <w:rFonts w:ascii="Calibri" w:hAnsi="Calibri" w:cs="Calibri"/>
          <w:sz w:val="22"/>
          <w:szCs w:val="22"/>
        </w:rPr>
        <w:t>wil</w:t>
      </w:r>
      <w:proofErr w:type="spellEnd"/>
      <w:r>
        <w:rPr>
          <w:rStyle w:val="normaltextrun"/>
          <w:rFonts w:ascii="Calibri" w:hAnsi="Calibri" w:cs="Calibri"/>
          <w:sz w:val="22"/>
          <w:szCs w:val="22"/>
        </w:rPr>
        <w:t xml:space="preserve"> be sent to the user </w:t>
      </w:r>
      <w:proofErr w:type="spellStart"/>
      <w:r>
        <w:rPr>
          <w:rStyle w:val="normaltextrun"/>
          <w:rFonts w:ascii="Calibri" w:hAnsi="Calibri" w:cs="Calibri"/>
          <w:sz w:val="22"/>
          <w:szCs w:val="22"/>
        </w:rPr>
        <w:t>phoneno</w:t>
      </w:r>
      <w:proofErr w:type="spellEnd"/>
      <w:r>
        <w:rPr>
          <w:rStyle w:val="normaltextrun"/>
          <w:rFonts w:ascii="Calibri" w:hAnsi="Calibri" w:cs="Calibri"/>
          <w:sz w:val="22"/>
          <w:szCs w:val="22"/>
        </w:rPr>
        <w:t xml:space="preserve"> </w:t>
      </w:r>
      <w:r w:rsidR="003A3A0F">
        <w:rPr>
          <w:rStyle w:val="eop"/>
          <w:rFonts w:ascii="Calibri" w:hAnsi="Calibri" w:cs="Calibri"/>
          <w:sz w:val="22"/>
          <w:szCs w:val="22"/>
        </w:rPr>
        <w:t> </w:t>
      </w:r>
    </w:p>
    <w:p w14:paraId="314AA658" w14:textId="6E1BFE82" w:rsidR="007E77CA" w:rsidRDefault="007E77CA" w:rsidP="007E77CA">
      <w:pPr>
        <w:pStyle w:val="Heading1"/>
      </w:pPr>
      <w:r>
        <w:t>Alternates:</w:t>
      </w:r>
    </w:p>
    <w:p w14:paraId="00592630" w14:textId="7F72C8A7" w:rsidR="007E77CA" w:rsidRDefault="007E77CA" w:rsidP="007E77CA">
      <w:r>
        <w:t>NO</w:t>
      </w:r>
    </w:p>
    <w:p w14:paraId="7188AFEB" w14:textId="23D1B0F3" w:rsidR="00E35EB8" w:rsidRDefault="00E35EB8" w:rsidP="007E77CA"/>
    <w:p w14:paraId="3E7E2761" w14:textId="77777777" w:rsidR="00E35EB8" w:rsidRDefault="00E35EB8" w:rsidP="007E77CA"/>
    <w:p w14:paraId="7511C45C" w14:textId="71808A5B" w:rsidR="007E77CA" w:rsidRDefault="007E77CA" w:rsidP="007E77CA">
      <w:pPr>
        <w:pStyle w:val="Heading1"/>
      </w:pPr>
      <w:r>
        <w:t>Exceptions:</w:t>
      </w:r>
    </w:p>
    <w:p w14:paraId="6B48CAE1" w14:textId="679A02F8" w:rsidR="007E77CA" w:rsidRDefault="007E77CA" w:rsidP="007E77CA">
      <w:r>
        <w:t xml:space="preserve">When there is a buffer time error or the server connection </w:t>
      </w:r>
      <w:r w:rsidR="00E35EB8">
        <w:t>might get lost or the input is other than the required.</w:t>
      </w:r>
    </w:p>
    <w:p w14:paraId="1AA11251" w14:textId="438F2998" w:rsidR="00E35EB8" w:rsidRDefault="00E35EB8" w:rsidP="00E35EB8">
      <w:pPr>
        <w:pStyle w:val="Heading1"/>
      </w:pPr>
      <w:r>
        <w:t>postconditions:</w:t>
      </w:r>
    </w:p>
    <w:p w14:paraId="663B7F63" w14:textId="368C575A" w:rsidR="00E35EB8" w:rsidRDefault="00D20ECF" w:rsidP="00E35EB8">
      <w:r w:rsidRPr="00D20ECF">
        <w:t>If the username and password matches they will redirected to the main</w:t>
      </w:r>
      <w:r>
        <w:t xml:space="preserve"> </w:t>
      </w:r>
      <w:r w:rsidRPr="00D20ECF">
        <w:t>page.</w:t>
      </w:r>
    </w:p>
    <w:p w14:paraId="6C44FD5D" w14:textId="189E4F10" w:rsidR="00E35EB8" w:rsidRDefault="00E35EB8" w:rsidP="00E35EB8">
      <w:pPr>
        <w:pStyle w:val="Heading1"/>
      </w:pPr>
      <w:r>
        <w:t>Stakeholders:</w:t>
      </w:r>
    </w:p>
    <w:p w14:paraId="0C4BCFE3" w14:textId="5D6B52AC" w:rsidR="00E35EB8" w:rsidRDefault="00E35EB8" w:rsidP="00E35EB8">
      <w:r>
        <w:t>NIL.</w:t>
      </w:r>
    </w:p>
    <w:p w14:paraId="794F7C87" w14:textId="79694465" w:rsidR="006C2DDD" w:rsidRDefault="006C2DDD" w:rsidP="00E35EB8"/>
    <w:p w14:paraId="5671D28C" w14:textId="0FA4C5C4" w:rsidR="006C2DDD" w:rsidRDefault="006C2DDD" w:rsidP="00CB7704">
      <w:pPr>
        <w:pStyle w:val="Heading1"/>
      </w:pPr>
      <w:r>
        <w:t>Noun</w:t>
      </w:r>
      <w:r w:rsidR="00BF5322">
        <w:t xml:space="preserve"> </w:t>
      </w:r>
      <w:r w:rsidR="00D2088D">
        <w:t>pharse:</w:t>
      </w:r>
    </w:p>
    <w:p w14:paraId="491D498A" w14:textId="5BA1CF31" w:rsidR="00D2088D" w:rsidRDefault="00D2088D" w:rsidP="00CB7704">
      <w:pPr>
        <w:pStyle w:val="Heading3"/>
      </w:pPr>
      <w:r>
        <w:t>Username</w:t>
      </w:r>
      <w:r w:rsidR="00CB7704">
        <w:t>,</w:t>
      </w:r>
      <w:r>
        <w:t>login,password</w:t>
      </w:r>
      <w:r w:rsidR="00587D48">
        <w:t>,phno</w:t>
      </w:r>
      <w:r w:rsidR="0017032C">
        <w:t>,datab</w:t>
      </w:r>
      <w:r w:rsidR="009C68AA">
        <w:t>a</w:t>
      </w:r>
      <w:r w:rsidR="0017032C">
        <w:t>se</w:t>
      </w:r>
      <w:r w:rsidR="009C68AA">
        <w:t>,dbusername,dbpassword</w:t>
      </w:r>
      <w:r w:rsidR="00E36ACE">
        <w:t>,retry</w:t>
      </w:r>
      <w:r w:rsidR="006F3C5B">
        <w:t>,register</w:t>
      </w:r>
      <w:r w:rsidR="00C30BDA">
        <w:t>,user.</w:t>
      </w:r>
    </w:p>
    <w:p w14:paraId="729A076D" w14:textId="530F9236" w:rsidR="00CB7704" w:rsidRDefault="00CB7704" w:rsidP="00CB7704">
      <w:pPr>
        <w:pStyle w:val="Heading1"/>
      </w:pPr>
      <w:r w:rsidRPr="00CB7704">
        <w:rPr>
          <w:rStyle w:val="Heading1Char"/>
        </w:rPr>
        <w:t>Conceptual class</w:t>
      </w:r>
      <w:r>
        <w:t>:</w:t>
      </w:r>
    </w:p>
    <w:p w14:paraId="6F4A43FE" w14:textId="3E313A5A" w:rsidR="00D6357C" w:rsidRDefault="00CB7704" w:rsidP="00CB7704">
      <w:pPr>
        <w:pStyle w:val="Heading3"/>
      </w:pPr>
      <w:r>
        <w:t>User,login,database</w:t>
      </w:r>
    </w:p>
    <w:p w14:paraId="01985296" w14:textId="4BA4E755" w:rsidR="00D6357C" w:rsidRDefault="00D6357C" w:rsidP="00CB7704">
      <w:pPr>
        <w:pStyle w:val="Heading3"/>
      </w:pPr>
    </w:p>
    <w:p w14:paraId="104B937B" w14:textId="00673147" w:rsidR="00D6357C" w:rsidRDefault="00DE7378" w:rsidP="00D6357C">
      <w:pPr>
        <w:pStyle w:val="Heading1"/>
      </w:pPr>
      <w:r>
        <w:rPr>
          <w:noProof/>
        </w:rPr>
        <w:drawing>
          <wp:anchor distT="0" distB="0" distL="114300" distR="114300" simplePos="0" relativeHeight="251659264" behindDoc="0" locked="0" layoutInCell="1" allowOverlap="1" wp14:anchorId="20EF395F" wp14:editId="5564358C">
            <wp:simplePos x="0" y="0"/>
            <wp:positionH relativeFrom="column">
              <wp:posOffset>71717</wp:posOffset>
            </wp:positionH>
            <wp:positionV relativeFrom="paragraph">
              <wp:posOffset>887655</wp:posOffset>
            </wp:positionV>
            <wp:extent cx="4572000" cy="19786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572000" cy="1978660"/>
                    </a:xfrm>
                    <a:prstGeom prst="rect">
                      <a:avLst/>
                    </a:prstGeom>
                  </pic:spPr>
                </pic:pic>
              </a:graphicData>
            </a:graphic>
          </wp:anchor>
        </w:drawing>
      </w:r>
      <w:r w:rsidR="00D6357C">
        <w:t>object diagram:</w:t>
      </w:r>
    </w:p>
    <w:p w14:paraId="11DA161C" w14:textId="768EF52E" w:rsidR="00DE7378" w:rsidRDefault="00DE7378" w:rsidP="00DE7378"/>
    <w:p w14:paraId="564815C1" w14:textId="5249F6FF" w:rsidR="00DE7378" w:rsidRDefault="00860D3B" w:rsidP="00D6357C">
      <w:pPr>
        <w:pStyle w:val="Heading1"/>
      </w:pPr>
      <w:r>
        <w:rPr>
          <w:noProof/>
        </w:rPr>
        <w:lastRenderedPageBreak/>
        <w:drawing>
          <wp:anchor distT="0" distB="0" distL="114300" distR="114300" simplePos="0" relativeHeight="251660288" behindDoc="0" locked="0" layoutInCell="1" allowOverlap="1" wp14:anchorId="7A9582DA" wp14:editId="135F2B3A">
            <wp:simplePos x="0" y="0"/>
            <wp:positionH relativeFrom="column">
              <wp:posOffset>251012</wp:posOffset>
            </wp:positionH>
            <wp:positionV relativeFrom="paragraph">
              <wp:posOffset>994746</wp:posOffset>
            </wp:positionV>
            <wp:extent cx="4572000" cy="40290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572000" cy="4029075"/>
                    </a:xfrm>
                    <a:prstGeom prst="rect">
                      <a:avLst/>
                    </a:prstGeom>
                  </pic:spPr>
                </pic:pic>
              </a:graphicData>
            </a:graphic>
          </wp:anchor>
        </w:drawing>
      </w:r>
      <w:r w:rsidR="00DE7378">
        <w:t>Sequence diagram:</w:t>
      </w:r>
    </w:p>
    <w:sectPr w:rsidR="00DE7378" w:rsidSect="009B0674">
      <w:footerReference w:type="default" r:id="rId9"/>
      <w:headerReference w:type="first" r:id="rId10"/>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9F6C" w14:textId="77777777" w:rsidR="00D5715F" w:rsidRDefault="00D5715F">
      <w:pPr>
        <w:spacing w:line="240" w:lineRule="auto"/>
      </w:pPr>
      <w:r>
        <w:separator/>
      </w:r>
    </w:p>
  </w:endnote>
  <w:endnote w:type="continuationSeparator" w:id="0">
    <w:p w14:paraId="32DEC167" w14:textId="77777777" w:rsidR="00D5715F" w:rsidRDefault="00D57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20E02FAC"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CF197" w14:textId="77777777" w:rsidR="00D5715F" w:rsidRDefault="00D5715F">
      <w:pPr>
        <w:spacing w:line="240" w:lineRule="auto"/>
      </w:pPr>
      <w:r>
        <w:separator/>
      </w:r>
    </w:p>
  </w:footnote>
  <w:footnote w:type="continuationSeparator" w:id="0">
    <w:p w14:paraId="5874953C" w14:textId="77777777" w:rsidR="00D5715F" w:rsidRDefault="00D57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1A28" w14:textId="77777777" w:rsidR="00430D21" w:rsidRDefault="00430D21">
    <w:pPr>
      <w:pStyle w:val="Header"/>
    </w:pPr>
    <w:r>
      <w:rPr>
        <w:noProof/>
        <w:lang w:eastAsia="en-US"/>
      </w:rPr>
      <w:drawing>
        <wp:anchor distT="0" distB="0" distL="114300" distR="114300" simplePos="0" relativeHeight="251659264" behindDoc="1" locked="0" layoutInCell="1" allowOverlap="1" wp14:anchorId="5D1D5F03" wp14:editId="4AD2E762">
          <wp:simplePos x="0" y="0"/>
          <wp:positionH relativeFrom="page">
            <wp:align>left</wp:align>
          </wp:positionH>
          <wp:positionV relativeFrom="page">
            <wp:posOffset>320040</wp:posOffset>
          </wp:positionV>
          <wp:extent cx="5129784" cy="7397496"/>
          <wp:effectExtent l="19050" t="0" r="13970" b="3023235"/>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F08F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172642D0"/>
    <w:multiLevelType w:val="hybridMultilevel"/>
    <w:tmpl w:val="A9A23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CF14BB"/>
    <w:multiLevelType w:val="hybridMultilevel"/>
    <w:tmpl w:val="1F347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ECD1E37"/>
    <w:multiLevelType w:val="hybridMultilevel"/>
    <w:tmpl w:val="CD1E75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6486B3A"/>
    <w:multiLevelType w:val="hybridMultilevel"/>
    <w:tmpl w:val="977E6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2"/>
  </w:num>
  <w:num w:numId="5">
    <w:abstractNumId w:val="14"/>
  </w:num>
  <w:num w:numId="6">
    <w:abstractNumId w:val="16"/>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7"/>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82"/>
    <w:rsid w:val="00016917"/>
    <w:rsid w:val="000228C0"/>
    <w:rsid w:val="00035D2F"/>
    <w:rsid w:val="000B0DA5"/>
    <w:rsid w:val="00122300"/>
    <w:rsid w:val="00142D55"/>
    <w:rsid w:val="00164D64"/>
    <w:rsid w:val="001668E8"/>
    <w:rsid w:val="0017032C"/>
    <w:rsid w:val="00174D43"/>
    <w:rsid w:val="00190922"/>
    <w:rsid w:val="00192BA9"/>
    <w:rsid w:val="001C30B8"/>
    <w:rsid w:val="001E341A"/>
    <w:rsid w:val="00211E56"/>
    <w:rsid w:val="002D6D73"/>
    <w:rsid w:val="002F1C41"/>
    <w:rsid w:val="00304C7E"/>
    <w:rsid w:val="0031562C"/>
    <w:rsid w:val="003A3A0F"/>
    <w:rsid w:val="003C1E78"/>
    <w:rsid w:val="003D2442"/>
    <w:rsid w:val="003E1CD2"/>
    <w:rsid w:val="00430D21"/>
    <w:rsid w:val="0047082C"/>
    <w:rsid w:val="00472FFF"/>
    <w:rsid w:val="00492067"/>
    <w:rsid w:val="004E77D6"/>
    <w:rsid w:val="00534972"/>
    <w:rsid w:val="00541D83"/>
    <w:rsid w:val="005466DD"/>
    <w:rsid w:val="00566A88"/>
    <w:rsid w:val="00587D48"/>
    <w:rsid w:val="005D2074"/>
    <w:rsid w:val="005E320D"/>
    <w:rsid w:val="006876AB"/>
    <w:rsid w:val="006C287D"/>
    <w:rsid w:val="006C2DDD"/>
    <w:rsid w:val="006E4ED3"/>
    <w:rsid w:val="006F3C5B"/>
    <w:rsid w:val="00712D08"/>
    <w:rsid w:val="00717041"/>
    <w:rsid w:val="00756AC1"/>
    <w:rsid w:val="00776ECC"/>
    <w:rsid w:val="007834FD"/>
    <w:rsid w:val="007A0A5B"/>
    <w:rsid w:val="007B00EB"/>
    <w:rsid w:val="007B5BFF"/>
    <w:rsid w:val="007E77CA"/>
    <w:rsid w:val="007F5255"/>
    <w:rsid w:val="00860D3B"/>
    <w:rsid w:val="00882E6A"/>
    <w:rsid w:val="00927FB5"/>
    <w:rsid w:val="009311B1"/>
    <w:rsid w:val="009466EC"/>
    <w:rsid w:val="00987653"/>
    <w:rsid w:val="009B0674"/>
    <w:rsid w:val="009C68AA"/>
    <w:rsid w:val="00AA480C"/>
    <w:rsid w:val="00AA59F3"/>
    <w:rsid w:val="00B46725"/>
    <w:rsid w:val="00B76358"/>
    <w:rsid w:val="00BF5322"/>
    <w:rsid w:val="00BF6682"/>
    <w:rsid w:val="00C30BDA"/>
    <w:rsid w:val="00CA4DFF"/>
    <w:rsid w:val="00CB7704"/>
    <w:rsid w:val="00D2088D"/>
    <w:rsid w:val="00D20ECF"/>
    <w:rsid w:val="00D5715F"/>
    <w:rsid w:val="00D6357C"/>
    <w:rsid w:val="00DE7378"/>
    <w:rsid w:val="00E35EB8"/>
    <w:rsid w:val="00E36ACE"/>
    <w:rsid w:val="00E80D2A"/>
    <w:rsid w:val="00EF74E1"/>
    <w:rsid w:val="00F114CC"/>
    <w:rsid w:val="00F72A56"/>
    <w:rsid w:val="00F9233D"/>
    <w:rsid w:val="00FB3DFC"/>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85FC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4">
    <w:name w:val="heading 4"/>
    <w:basedOn w:val="Normal"/>
    <w:next w:val="Normal"/>
    <w:link w:val="Heading4Char"/>
    <w:uiPriority w:val="9"/>
    <w:unhideWhenUsed/>
    <w:qFormat/>
    <w:rsid w:val="00927FB5"/>
    <w:pPr>
      <w:keepNext/>
      <w:keepLines/>
      <w:spacing w:before="40"/>
      <w:outlineLvl w:val="3"/>
    </w:pPr>
    <w:rPr>
      <w:rFonts w:asciiTheme="majorHAnsi" w:eastAsiaTheme="majorEastAsia" w:hAnsiTheme="majorHAnsi" w:cstheme="majorBidi"/>
      <w:i/>
      <w:iCs/>
      <w:color w:val="872D4D" w:themeColor="accent1" w:themeShade="BF"/>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character" w:customStyle="1" w:styleId="Heading4Char">
    <w:name w:val="Heading 4 Char"/>
    <w:basedOn w:val="DefaultParagraphFont"/>
    <w:link w:val="Heading4"/>
    <w:uiPriority w:val="9"/>
    <w:rsid w:val="00927FB5"/>
    <w:rPr>
      <w:rFonts w:asciiTheme="majorHAnsi" w:eastAsiaTheme="majorEastAsia" w:hAnsiTheme="majorHAnsi" w:cstheme="majorBidi"/>
      <w:i/>
      <w:iCs/>
      <w:color w:val="872D4D" w:themeColor="accent1" w:themeShade="BF"/>
    </w:rPr>
  </w:style>
  <w:style w:type="paragraph" w:styleId="ListParagraph">
    <w:name w:val="List Paragraph"/>
    <w:basedOn w:val="Normal"/>
    <w:uiPriority w:val="34"/>
    <w:unhideWhenUsed/>
    <w:qFormat/>
    <w:rsid w:val="000B0DA5"/>
    <w:pPr>
      <w:ind w:left="720"/>
      <w:contextualSpacing/>
    </w:pPr>
  </w:style>
  <w:style w:type="character" w:customStyle="1" w:styleId="normaltextrun">
    <w:name w:val="normaltextrun"/>
    <w:basedOn w:val="DefaultParagraphFont"/>
    <w:rsid w:val="00FB3DFC"/>
  </w:style>
  <w:style w:type="character" w:customStyle="1" w:styleId="eop">
    <w:name w:val="eop"/>
    <w:basedOn w:val="DefaultParagraphFont"/>
    <w:rsid w:val="00FB3DFC"/>
  </w:style>
  <w:style w:type="paragraph" w:customStyle="1" w:styleId="paragraph">
    <w:name w:val="paragraph"/>
    <w:basedOn w:val="Normal"/>
    <w:rsid w:val="003A3A0F"/>
    <w:pPr>
      <w:spacing w:before="100" w:beforeAutospacing="1" w:after="100" w:afterAutospacing="1" w:line="240" w:lineRule="auto"/>
    </w:pPr>
    <w:rPr>
      <w:rFonts w:ascii="Times New Roman" w:hAnsi="Times New Roman" w:cs="Times New Roman"/>
      <w:sz w:val="24"/>
      <w:szCs w:val="24"/>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11488">
      <w:bodyDiv w:val="1"/>
      <w:marLeft w:val="0"/>
      <w:marRight w:val="0"/>
      <w:marTop w:val="0"/>
      <w:marBottom w:val="0"/>
      <w:divBdr>
        <w:top w:val="none" w:sz="0" w:space="0" w:color="auto"/>
        <w:left w:val="none" w:sz="0" w:space="0" w:color="auto"/>
        <w:bottom w:val="none" w:sz="0" w:space="0" w:color="auto"/>
        <w:right w:val="none" w:sz="0" w:space="0" w:color="auto"/>
      </w:divBdr>
      <w:divsChild>
        <w:div w:id="1142387459">
          <w:marLeft w:val="0"/>
          <w:marRight w:val="0"/>
          <w:marTop w:val="0"/>
          <w:marBottom w:val="0"/>
          <w:divBdr>
            <w:top w:val="none" w:sz="0" w:space="0" w:color="auto"/>
            <w:left w:val="none" w:sz="0" w:space="0" w:color="auto"/>
            <w:bottom w:val="none" w:sz="0" w:space="0" w:color="auto"/>
            <w:right w:val="none" w:sz="0" w:space="0" w:color="auto"/>
          </w:divBdr>
        </w:div>
        <w:div w:id="1388380647">
          <w:marLeft w:val="0"/>
          <w:marRight w:val="0"/>
          <w:marTop w:val="0"/>
          <w:marBottom w:val="0"/>
          <w:divBdr>
            <w:top w:val="none" w:sz="0" w:space="0" w:color="auto"/>
            <w:left w:val="none" w:sz="0" w:space="0" w:color="auto"/>
            <w:bottom w:val="none" w:sz="0" w:space="0" w:color="auto"/>
            <w:right w:val="none" w:sz="0" w:space="0" w:color="auto"/>
          </w:divBdr>
        </w:div>
        <w:div w:id="129712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th\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Student%20report.dotx</Template>
  <TotalTime>0</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2021-11-28T03:13:00Z</dcterms:created>
  <dcterms:modified xsi:type="dcterms:W3CDTF">2021-12-03T04:04:00Z</dcterms:modified>
  <cp:contentStatus/>
</cp:coreProperties>
</file>